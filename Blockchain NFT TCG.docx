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4241234"/>
        <w:docPartObj>
          <w:docPartGallery w:val="Cover Pages"/>
          <w:docPartUnique/>
        </w:docPartObj>
      </w:sdtPr>
      <w:sdtEndPr/>
      <w:sdtContent>
        <w:p w14:paraId="580D8564" w14:textId="7C100990" w:rsidR="00911AFC" w:rsidRDefault="00911AF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11AFC" w14:paraId="6F0A4B0F" w14:textId="77777777">
            <w:sdt>
              <w:sdtPr>
                <w:rPr>
                  <w:color w:val="2E74B5" w:themeColor="accent1" w:themeShade="BF"/>
                  <w:sz w:val="24"/>
                  <w:szCs w:val="24"/>
                </w:rPr>
                <w:alias w:val="Company"/>
                <w:id w:val="13406915"/>
                <w:placeholder>
                  <w:docPart w:val="8D2FFD6563EF435D96862F5596A8369F"/>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3290B" w14:textId="4C9854A0" w:rsidR="00911AFC" w:rsidRDefault="00911AFC">
                    <w:pPr>
                      <w:pStyle w:val="NoSpacing"/>
                      <w:rPr>
                        <w:color w:val="2E74B5" w:themeColor="accent1" w:themeShade="BF"/>
                        <w:sz w:val="24"/>
                      </w:rPr>
                    </w:pPr>
                    <w:r>
                      <w:rPr>
                        <w:color w:val="2E74B5" w:themeColor="accent1" w:themeShade="BF"/>
                        <w:sz w:val="24"/>
                        <w:szCs w:val="24"/>
                      </w:rPr>
                      <w:t>[Company name]</w:t>
                    </w:r>
                  </w:p>
                </w:tc>
              </w:sdtContent>
            </w:sdt>
          </w:tr>
          <w:tr w:rsidR="00911AFC" w14:paraId="6C7B6CA8"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F95DEBA5A3A443509234229DC8FDE69F"/>
                  </w:placeholder>
                  <w:dataBinding w:prefixMappings="xmlns:ns0='http://schemas.openxmlformats.org/package/2006/metadata/core-properties' xmlns:ns1='http://purl.org/dc/elements/1.1/'" w:xpath="/ns0:coreProperties[1]/ns1:title[1]" w:storeItemID="{6C3C8BC8-F283-45AE-878A-BAB7291924A1}"/>
                  <w:text/>
                </w:sdtPr>
                <w:sdtEndPr/>
                <w:sdtContent>
                  <w:p w14:paraId="78EE63E6" w14:textId="5CF1248C" w:rsidR="00911AFC" w:rsidRDefault="00911AFC">
                    <w:pPr>
                      <w:pStyle w:val="NoSpacing"/>
                      <w:spacing w:line="216" w:lineRule="auto"/>
                      <w:rPr>
                        <w:rFonts w:asciiTheme="majorHAnsi" w:eastAsiaTheme="majorEastAsia" w:hAnsiTheme="majorHAnsi" w:cstheme="majorBidi"/>
                        <w:color w:val="5B9BD5" w:themeColor="accent1"/>
                        <w:sz w:val="88"/>
                        <w:szCs w:val="88"/>
                      </w:rPr>
                    </w:pPr>
                    <w:r w:rsidRPr="00911AFC">
                      <w:rPr>
                        <w:rFonts w:asciiTheme="majorHAnsi" w:eastAsiaTheme="majorEastAsia" w:hAnsiTheme="majorHAnsi" w:cstheme="majorBidi"/>
                        <w:color w:val="5B9BD5" w:themeColor="accent1"/>
                        <w:sz w:val="88"/>
                        <w:szCs w:val="88"/>
                      </w:rPr>
                      <w:t>Blockchain NFT Trading Card Game</w:t>
                    </w:r>
                  </w:p>
                </w:sdtContent>
              </w:sdt>
            </w:tc>
          </w:tr>
          <w:tr w:rsidR="00911AFC" w14:paraId="00910835" w14:textId="77777777">
            <w:sdt>
              <w:sdtPr>
                <w:rPr>
                  <w:color w:val="2E74B5" w:themeColor="accent1" w:themeShade="BF"/>
                  <w:sz w:val="24"/>
                  <w:szCs w:val="24"/>
                </w:rPr>
                <w:alias w:val="Subtitle"/>
                <w:id w:val="13406923"/>
                <w:placeholder>
                  <w:docPart w:val="295A170728C54E29B84E7FCDBFF54867"/>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045DD8" w14:textId="47892849" w:rsidR="00911AFC" w:rsidRDefault="00915B3C">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11AFC" w14:paraId="0B225B6F"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FA3DE2A2D89424F965ADC68E790C2D2"/>
                  </w:placeholder>
                  <w:showingPlcHdr/>
                  <w:dataBinding w:prefixMappings="xmlns:ns0='http://schemas.openxmlformats.org/package/2006/metadata/core-properties' xmlns:ns1='http://purl.org/dc/elements/1.1/'" w:xpath="/ns0:coreProperties[1]/ns1:creator[1]" w:storeItemID="{6C3C8BC8-F283-45AE-878A-BAB7291924A1}"/>
                  <w:text/>
                </w:sdtPr>
                <w:sdtEndPr/>
                <w:sdtContent>
                  <w:p w14:paraId="56F47979" w14:textId="5BC9CA8E" w:rsidR="00911AFC" w:rsidRDefault="00911AFC">
                    <w:pPr>
                      <w:pStyle w:val="NoSpacing"/>
                      <w:rPr>
                        <w:color w:val="5B9BD5" w:themeColor="accent1"/>
                        <w:sz w:val="28"/>
                        <w:szCs w:val="28"/>
                      </w:rPr>
                    </w:pPr>
                    <w:r>
                      <w:rPr>
                        <w:color w:val="5B9BD5" w:themeColor="accent1"/>
                        <w:sz w:val="28"/>
                        <w:szCs w:val="28"/>
                      </w:rPr>
                      <w:t>[Author name]</w:t>
                    </w:r>
                  </w:p>
                </w:sdtContent>
              </w:sdt>
              <w:sdt>
                <w:sdtPr>
                  <w:rPr>
                    <w:color w:val="5B9BD5" w:themeColor="accent1"/>
                    <w:sz w:val="28"/>
                    <w:szCs w:val="28"/>
                  </w:rPr>
                  <w:alias w:val="Date"/>
                  <w:tag w:val="Date"/>
                  <w:id w:val="13406932"/>
                  <w:placeholder>
                    <w:docPart w:val="23F30D6B5DD24E43BF1F5D1EDD803363"/>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BE4F4D7" w14:textId="77777777" w:rsidR="00911AFC" w:rsidRDefault="00911AFC">
                    <w:pPr>
                      <w:pStyle w:val="NoSpacing"/>
                      <w:rPr>
                        <w:color w:val="5B9BD5" w:themeColor="accent1"/>
                        <w:sz w:val="28"/>
                        <w:szCs w:val="28"/>
                      </w:rPr>
                    </w:pPr>
                    <w:r>
                      <w:rPr>
                        <w:color w:val="5B9BD5" w:themeColor="accent1"/>
                        <w:sz w:val="28"/>
                        <w:szCs w:val="28"/>
                      </w:rPr>
                      <w:t>[Date]</w:t>
                    </w:r>
                  </w:p>
                </w:sdtContent>
              </w:sdt>
              <w:p w14:paraId="1991D844" w14:textId="77777777" w:rsidR="00911AFC" w:rsidRDefault="00911AFC">
                <w:pPr>
                  <w:pStyle w:val="NoSpacing"/>
                  <w:rPr>
                    <w:color w:val="5B9BD5" w:themeColor="accent1"/>
                  </w:rPr>
                </w:pPr>
              </w:p>
            </w:tc>
          </w:tr>
        </w:tbl>
        <w:p w14:paraId="1FB7FBD9" w14:textId="3B2B029D" w:rsidR="00911AFC" w:rsidRDefault="00911AFC">
          <w:r>
            <w:br w:type="page"/>
          </w:r>
        </w:p>
      </w:sdtContent>
    </w:sdt>
    <w:p w14:paraId="5B9E0408" w14:textId="375527DC" w:rsidR="00E94641" w:rsidRDefault="00B14D6F" w:rsidP="00B14D6F">
      <w:pPr>
        <w:pStyle w:val="Heading1"/>
        <w:jc w:val="center"/>
      </w:pPr>
      <w:r>
        <w:lastRenderedPageBreak/>
        <w:t>USER</w:t>
      </w:r>
    </w:p>
    <w:p w14:paraId="58E6EED3" w14:textId="2E64EE91" w:rsidR="00B14D6F" w:rsidRDefault="00B14D6F" w:rsidP="00B14D6F"/>
    <w:p w14:paraId="71210950" w14:textId="7867B965" w:rsidR="00B14D6F" w:rsidRDefault="00B14D6F" w:rsidP="00B14D6F">
      <w:pPr>
        <w:pStyle w:val="ListParagraph"/>
        <w:numPr>
          <w:ilvl w:val="0"/>
          <w:numId w:val="15"/>
        </w:numPr>
      </w:pPr>
      <w:r w:rsidRPr="00B14D6F">
        <w:t xml:space="preserve">Every user has an adventurer card which shows their information, wealth, </w:t>
      </w:r>
      <w:proofErr w:type="gramStart"/>
      <w:r w:rsidRPr="00B14D6F">
        <w:t>rank</w:t>
      </w:r>
      <w:proofErr w:type="gramEnd"/>
      <w:r w:rsidRPr="00B14D6F">
        <w:t xml:space="preserve"> and win/lose/draw ratio.</w:t>
      </w:r>
    </w:p>
    <w:p w14:paraId="3E4052A7" w14:textId="69883D7F" w:rsidR="00B14D6F" w:rsidRDefault="00B14D6F" w:rsidP="00B14D6F">
      <w:pPr>
        <w:pStyle w:val="ListParagraph"/>
        <w:numPr>
          <w:ilvl w:val="0"/>
          <w:numId w:val="15"/>
        </w:numPr>
      </w:pPr>
      <w:r w:rsidRPr="00B14D6F">
        <w:t>Every user has an inventory where all their cards are kept.</w:t>
      </w:r>
    </w:p>
    <w:p w14:paraId="13232916" w14:textId="139E9338" w:rsidR="00B14D6F" w:rsidRDefault="00B14D6F" w:rsidP="00B14D6F">
      <w:pPr>
        <w:pStyle w:val="ListParagraph"/>
        <w:numPr>
          <w:ilvl w:val="0"/>
          <w:numId w:val="15"/>
        </w:numPr>
      </w:pPr>
      <w:r w:rsidRPr="00B14D6F">
        <w:t>Every user has a character card.</w:t>
      </w:r>
    </w:p>
    <w:p w14:paraId="45828B55" w14:textId="023F648D" w:rsidR="00B14D6F" w:rsidRDefault="00B14D6F" w:rsidP="00B14D6F">
      <w:pPr>
        <w:pStyle w:val="ListParagraph"/>
        <w:numPr>
          <w:ilvl w:val="0"/>
          <w:numId w:val="15"/>
        </w:numPr>
      </w:pPr>
      <w:r w:rsidRPr="00B14D6F">
        <w:t>Every user has a main deck that they use for battles, based on the selected character card of the user.</w:t>
      </w:r>
    </w:p>
    <w:p w14:paraId="550130CA" w14:textId="12A3C8B1" w:rsidR="00B14D6F" w:rsidRDefault="00B14D6F" w:rsidP="00B14D6F"/>
    <w:p w14:paraId="3056F110" w14:textId="126AC696" w:rsidR="00B14D6F" w:rsidRDefault="00B14D6F" w:rsidP="00B14D6F"/>
    <w:p w14:paraId="25511ED1" w14:textId="481A917B" w:rsidR="00B14D6F" w:rsidRDefault="00B14D6F" w:rsidP="00B14D6F">
      <w:pPr>
        <w:pStyle w:val="Heading1"/>
        <w:jc w:val="center"/>
      </w:pPr>
      <w:r>
        <w:t>ADVENTURER CARD</w:t>
      </w:r>
    </w:p>
    <w:p w14:paraId="3E4BF406" w14:textId="02DD69F1" w:rsidR="00B14D6F" w:rsidRDefault="00B14D6F" w:rsidP="00B14D6F"/>
    <w:p w14:paraId="0335FB47" w14:textId="3FBAA5BB" w:rsidR="00B14D6F" w:rsidRDefault="006E0668" w:rsidP="00B14D6F">
      <w:pPr>
        <w:pStyle w:val="ListParagraph"/>
        <w:numPr>
          <w:ilvl w:val="0"/>
          <w:numId w:val="16"/>
        </w:numPr>
      </w:pPr>
      <w:r>
        <w:t xml:space="preserve">The adventurer card is basically the wallet of the user. </w:t>
      </w:r>
    </w:p>
    <w:p w14:paraId="7674DEEE" w14:textId="06F50EE4" w:rsidR="006E0668" w:rsidRDefault="006E0668" w:rsidP="00B14D6F">
      <w:pPr>
        <w:pStyle w:val="ListParagraph"/>
        <w:numPr>
          <w:ilvl w:val="0"/>
          <w:numId w:val="16"/>
        </w:numPr>
      </w:pPr>
      <w:r>
        <w:t>Contains all their information and assets.</w:t>
      </w:r>
    </w:p>
    <w:p w14:paraId="62EFA8D9" w14:textId="4EEC742D" w:rsidR="006E0668" w:rsidRDefault="006E0668" w:rsidP="00B14D6F">
      <w:pPr>
        <w:pStyle w:val="ListParagraph"/>
        <w:numPr>
          <w:ilvl w:val="0"/>
          <w:numId w:val="16"/>
        </w:numPr>
      </w:pPr>
      <w:r>
        <w:t>The info it contains are separated into two, private and public information.</w:t>
      </w:r>
    </w:p>
    <w:p w14:paraId="6031C4E0" w14:textId="4738CB0E" w:rsidR="006E0668" w:rsidRDefault="006E0668" w:rsidP="006E0668"/>
    <w:p w14:paraId="68D29FCA" w14:textId="4645EC51" w:rsidR="006E0668" w:rsidRDefault="006E0668" w:rsidP="006E0668">
      <w:pPr>
        <w:pStyle w:val="Heading2"/>
        <w:jc w:val="center"/>
      </w:pPr>
      <w:r>
        <w:t>PUBLIC INFORMATION</w:t>
      </w:r>
    </w:p>
    <w:p w14:paraId="0387BC27" w14:textId="0949E25D" w:rsidR="006E0668" w:rsidRDefault="006E0668" w:rsidP="006E0668"/>
    <w:p w14:paraId="727DB41E" w14:textId="1D9461D7" w:rsidR="006E0668" w:rsidRDefault="006E0668" w:rsidP="006E0668">
      <w:pPr>
        <w:pStyle w:val="ListParagraph"/>
        <w:numPr>
          <w:ilvl w:val="0"/>
          <w:numId w:val="17"/>
        </w:numPr>
      </w:pPr>
      <w:r>
        <w:t>Username of the user.</w:t>
      </w:r>
    </w:p>
    <w:p w14:paraId="607A2415" w14:textId="35CCAA8E" w:rsidR="006E0668" w:rsidRDefault="006E0668" w:rsidP="006E0668">
      <w:pPr>
        <w:pStyle w:val="ListParagraph"/>
        <w:numPr>
          <w:ilvl w:val="0"/>
          <w:numId w:val="17"/>
        </w:numPr>
      </w:pPr>
      <w:r>
        <w:t>Tag of the user.</w:t>
      </w:r>
    </w:p>
    <w:p w14:paraId="07B7CB27" w14:textId="23FEE7D8" w:rsidR="006E0668" w:rsidRDefault="006E0668" w:rsidP="006E0668">
      <w:pPr>
        <w:pStyle w:val="ListParagraph"/>
        <w:numPr>
          <w:ilvl w:val="0"/>
          <w:numId w:val="17"/>
        </w:numPr>
      </w:pPr>
      <w:r>
        <w:t>Win/Lose/Draw Ratio of the user.</w:t>
      </w:r>
    </w:p>
    <w:p w14:paraId="051106EA" w14:textId="51070EB3" w:rsidR="006E0668" w:rsidRDefault="006E0668" w:rsidP="006E0668">
      <w:pPr>
        <w:pStyle w:val="ListParagraph"/>
        <w:numPr>
          <w:ilvl w:val="0"/>
          <w:numId w:val="17"/>
        </w:numPr>
      </w:pPr>
      <w:r>
        <w:t>Rank of the user, (shown as the color of their card or possibly a badge)</w:t>
      </w:r>
    </w:p>
    <w:p w14:paraId="16CBC87D" w14:textId="4F06EC1B" w:rsidR="006E0668" w:rsidRDefault="006E0668" w:rsidP="00740341"/>
    <w:p w14:paraId="30B29ACE" w14:textId="42DCABFB" w:rsidR="00740341" w:rsidRDefault="00740341" w:rsidP="00740341">
      <w:pPr>
        <w:pStyle w:val="Heading2"/>
        <w:jc w:val="center"/>
      </w:pPr>
      <w:r>
        <w:t>PRIVATE INFORMATION</w:t>
      </w:r>
    </w:p>
    <w:p w14:paraId="4EE98D27" w14:textId="77777777" w:rsidR="00740341" w:rsidRDefault="00740341" w:rsidP="00740341"/>
    <w:p w14:paraId="70D8F379" w14:textId="3747D68D" w:rsidR="00740341" w:rsidRDefault="00740341" w:rsidP="00740341">
      <w:pPr>
        <w:pStyle w:val="ListParagraph"/>
        <w:numPr>
          <w:ilvl w:val="0"/>
          <w:numId w:val="17"/>
        </w:numPr>
      </w:pPr>
      <w:r>
        <w:t>User ID of the user.</w:t>
      </w:r>
    </w:p>
    <w:p w14:paraId="4E014EC9" w14:textId="1AA28D79" w:rsidR="00740341" w:rsidRDefault="00740341" w:rsidP="00740341">
      <w:pPr>
        <w:pStyle w:val="ListParagraph"/>
        <w:numPr>
          <w:ilvl w:val="0"/>
          <w:numId w:val="17"/>
        </w:numPr>
      </w:pPr>
      <w:r>
        <w:t>Real life information of the user.</w:t>
      </w:r>
    </w:p>
    <w:p w14:paraId="2338492B" w14:textId="52CD7EAA" w:rsidR="00740341" w:rsidRDefault="00740341" w:rsidP="00740341">
      <w:pPr>
        <w:pStyle w:val="ListParagraph"/>
        <w:numPr>
          <w:ilvl w:val="0"/>
          <w:numId w:val="17"/>
        </w:numPr>
      </w:pPr>
      <w:r>
        <w:t>Email of the user.</w:t>
      </w:r>
    </w:p>
    <w:p w14:paraId="415BA96C" w14:textId="373586AE" w:rsidR="00740341" w:rsidRDefault="00740341" w:rsidP="00740341">
      <w:pPr>
        <w:pStyle w:val="ListParagraph"/>
        <w:numPr>
          <w:ilvl w:val="0"/>
          <w:numId w:val="17"/>
        </w:numPr>
      </w:pPr>
      <w:r>
        <w:t>Rank of the user</w:t>
      </w:r>
      <w:r w:rsidR="00A83259">
        <w:t>.</w:t>
      </w:r>
    </w:p>
    <w:p w14:paraId="66C5F93D" w14:textId="32D8B199" w:rsidR="00740341" w:rsidRDefault="00740341" w:rsidP="00740341">
      <w:pPr>
        <w:pStyle w:val="ListParagraph"/>
        <w:numPr>
          <w:ilvl w:val="0"/>
          <w:numId w:val="17"/>
        </w:numPr>
      </w:pPr>
      <w:r>
        <w:t>Payment Information of the user</w:t>
      </w:r>
    </w:p>
    <w:p w14:paraId="27727F0F" w14:textId="12319FC6" w:rsidR="00740341" w:rsidRDefault="00740341" w:rsidP="00740341">
      <w:pPr>
        <w:pStyle w:val="ListParagraph"/>
        <w:numPr>
          <w:ilvl w:val="0"/>
          <w:numId w:val="17"/>
        </w:numPr>
      </w:pPr>
      <w:r>
        <w:t>Wealth of the user.</w:t>
      </w:r>
    </w:p>
    <w:p w14:paraId="14CB366A" w14:textId="013F3D6C" w:rsidR="00740341" w:rsidRDefault="00C27605" w:rsidP="00740341">
      <w:pPr>
        <w:pStyle w:val="ListParagraph"/>
        <w:numPr>
          <w:ilvl w:val="0"/>
          <w:numId w:val="17"/>
        </w:numPr>
      </w:pPr>
      <w:r>
        <w:t>List containing friend IDs.</w:t>
      </w:r>
    </w:p>
    <w:p w14:paraId="72240C75" w14:textId="001EC078" w:rsidR="007527C2" w:rsidRDefault="007527C2" w:rsidP="00740341">
      <w:pPr>
        <w:pStyle w:val="ListParagraph"/>
        <w:numPr>
          <w:ilvl w:val="0"/>
          <w:numId w:val="17"/>
        </w:numPr>
      </w:pPr>
      <w:r>
        <w:t>List of assets.</w:t>
      </w:r>
    </w:p>
    <w:p w14:paraId="236E207F" w14:textId="77777777" w:rsidR="00C27605" w:rsidRDefault="00C27605" w:rsidP="00C27605">
      <w:pPr>
        <w:ind w:left="360"/>
      </w:pPr>
    </w:p>
    <w:p w14:paraId="585A6D00" w14:textId="77777777" w:rsidR="00C27605" w:rsidRDefault="00C27605" w:rsidP="00C27605"/>
    <w:p w14:paraId="0E7E5DF1" w14:textId="77777777" w:rsidR="007527C2" w:rsidRDefault="007527C2" w:rsidP="008705D4">
      <w:pPr>
        <w:pStyle w:val="Heading1"/>
        <w:jc w:val="center"/>
      </w:pPr>
    </w:p>
    <w:p w14:paraId="49651394" w14:textId="77777777" w:rsidR="007527C2" w:rsidRDefault="007527C2" w:rsidP="008705D4">
      <w:pPr>
        <w:pStyle w:val="Heading1"/>
        <w:jc w:val="center"/>
      </w:pPr>
    </w:p>
    <w:p w14:paraId="66580493" w14:textId="20E69815" w:rsidR="008705D4" w:rsidRDefault="008705D4" w:rsidP="008705D4">
      <w:pPr>
        <w:pStyle w:val="Heading1"/>
        <w:jc w:val="center"/>
      </w:pPr>
      <w:r>
        <w:t>CARDS</w:t>
      </w:r>
    </w:p>
    <w:p w14:paraId="219E5A05" w14:textId="77777777" w:rsidR="008705D4" w:rsidRPr="008705D4" w:rsidRDefault="008705D4" w:rsidP="008705D4"/>
    <w:p w14:paraId="5D139873" w14:textId="22771658" w:rsidR="008705D4" w:rsidRDefault="008705D4" w:rsidP="008705D4">
      <w:pPr>
        <w:pStyle w:val="ListParagraph"/>
        <w:numPr>
          <w:ilvl w:val="0"/>
          <w:numId w:val="18"/>
        </w:numPr>
      </w:pPr>
      <w:r>
        <w:t>Cards are consisted of character, hero, equipment, skill cards.</w:t>
      </w:r>
    </w:p>
    <w:p w14:paraId="4DA0F021" w14:textId="77777777" w:rsidR="008705D4" w:rsidRDefault="008705D4" w:rsidP="008705D4">
      <w:pPr>
        <w:pStyle w:val="ListParagraph"/>
      </w:pPr>
    </w:p>
    <w:p w14:paraId="7253865A" w14:textId="32290ABD" w:rsidR="008705D4" w:rsidRDefault="008705D4" w:rsidP="008705D4">
      <w:pPr>
        <w:pStyle w:val="Heading2"/>
        <w:jc w:val="center"/>
      </w:pPr>
      <w:r>
        <w:t>CHARACTER CARDS</w:t>
      </w:r>
    </w:p>
    <w:p w14:paraId="6B8DCBF3" w14:textId="39D61A92" w:rsidR="008705D4" w:rsidRDefault="008705D4" w:rsidP="008705D4"/>
    <w:p w14:paraId="65C61F17" w14:textId="70C593C4" w:rsidR="008705D4" w:rsidRDefault="006E25D0" w:rsidP="006E25D0">
      <w:pPr>
        <w:pStyle w:val="ListParagraph"/>
        <w:numPr>
          <w:ilvl w:val="0"/>
          <w:numId w:val="18"/>
        </w:numPr>
      </w:pPr>
      <w:r>
        <w:t>Character cards have a class, rarity, name, health, inherent skill.</w:t>
      </w:r>
    </w:p>
    <w:p w14:paraId="66C2AF7A" w14:textId="1F633F4E" w:rsidR="006E25D0" w:rsidRDefault="006E25D0" w:rsidP="006E25D0">
      <w:pPr>
        <w:pStyle w:val="ListParagraph"/>
        <w:numPr>
          <w:ilvl w:val="0"/>
          <w:numId w:val="18"/>
        </w:numPr>
      </w:pPr>
      <w:r>
        <w:t>Class of this card determines the type of deck that can be used.</w:t>
      </w:r>
    </w:p>
    <w:p w14:paraId="3D804CCE" w14:textId="2B39116C" w:rsidR="006E25D0" w:rsidRDefault="000F5040" w:rsidP="006E25D0">
      <w:pPr>
        <w:pStyle w:val="ListParagraph"/>
        <w:numPr>
          <w:ilvl w:val="0"/>
          <w:numId w:val="18"/>
        </w:numPr>
      </w:pPr>
      <w:r>
        <w:t>The inherent skill</w:t>
      </w:r>
      <w:r w:rsidR="006E25D0">
        <w:t xml:space="preserve"> is dependent on the rarity of the card and the card’s class.</w:t>
      </w:r>
    </w:p>
    <w:p w14:paraId="01FAF26D" w14:textId="1A27BD61" w:rsidR="009B3E69" w:rsidRDefault="009B3E69" w:rsidP="009B3E69"/>
    <w:p w14:paraId="611BF5E0" w14:textId="3B8666CA" w:rsidR="009B3E69" w:rsidRDefault="009B3E69" w:rsidP="009B3E69">
      <w:pPr>
        <w:pStyle w:val="Heading2"/>
        <w:jc w:val="center"/>
      </w:pPr>
      <w:r>
        <w:t>HERO CARDS</w:t>
      </w:r>
    </w:p>
    <w:p w14:paraId="08B4823F" w14:textId="77777777" w:rsidR="009B3E69" w:rsidRDefault="009B3E69" w:rsidP="009B3E69"/>
    <w:p w14:paraId="0FF57119" w14:textId="5174517F" w:rsidR="009B3E69" w:rsidRDefault="009B3E69" w:rsidP="009B3E69">
      <w:pPr>
        <w:pStyle w:val="ListParagraph"/>
        <w:numPr>
          <w:ilvl w:val="0"/>
          <w:numId w:val="18"/>
        </w:numPr>
      </w:pPr>
      <w:r>
        <w:t>Hero cards has attack, health, and skill</w:t>
      </w:r>
      <w:r w:rsidR="0015263D">
        <w:t>, class, rarity</w:t>
      </w:r>
      <w:r>
        <w:t>.</w:t>
      </w:r>
    </w:p>
    <w:p w14:paraId="56008720" w14:textId="62981F4F" w:rsidR="009B3E69" w:rsidRDefault="009B3E69" w:rsidP="009B3E69">
      <w:pPr>
        <w:pStyle w:val="ListParagraph"/>
        <w:numPr>
          <w:ilvl w:val="0"/>
          <w:numId w:val="18"/>
        </w:numPr>
      </w:pPr>
      <w:r>
        <w:t>The skill of the card is dependent on the rarity of the hero card.</w:t>
      </w:r>
    </w:p>
    <w:p w14:paraId="1232D601" w14:textId="571FCA32" w:rsidR="009B3E69" w:rsidRDefault="009B3E69" w:rsidP="009B3E69">
      <w:pPr>
        <w:pStyle w:val="ListParagraph"/>
        <w:numPr>
          <w:ilvl w:val="0"/>
          <w:numId w:val="18"/>
        </w:numPr>
      </w:pPr>
      <w:r>
        <w:t>Hero cards can be equipped with one equipment card.</w:t>
      </w:r>
    </w:p>
    <w:p w14:paraId="27C4C74B" w14:textId="26E88F27" w:rsidR="009B3E69" w:rsidRPr="008705D4" w:rsidRDefault="009B3E69" w:rsidP="009B3E69">
      <w:pPr>
        <w:pStyle w:val="ListParagraph"/>
        <w:numPr>
          <w:ilvl w:val="0"/>
          <w:numId w:val="18"/>
        </w:numPr>
      </w:pPr>
      <w:r>
        <w:t>If the health of the hero card drops to 0, the hero card is removed from the battle and cannot return to the battle for the rest of the game, exceptions may apply.</w:t>
      </w:r>
    </w:p>
    <w:p w14:paraId="0198E1D2" w14:textId="77777777" w:rsidR="009B3E69" w:rsidRPr="008705D4" w:rsidRDefault="009B3E69" w:rsidP="009B3E69"/>
    <w:p w14:paraId="271774CE" w14:textId="66DAD374" w:rsidR="00DD32F9" w:rsidRDefault="00DD32F9" w:rsidP="00DD32F9">
      <w:pPr>
        <w:pStyle w:val="Heading2"/>
        <w:jc w:val="center"/>
      </w:pPr>
      <w:r>
        <w:t>EQUIPMENT CARDS</w:t>
      </w:r>
    </w:p>
    <w:p w14:paraId="73EEF363" w14:textId="77777777" w:rsidR="00DD32F9" w:rsidRPr="00DD32F9" w:rsidRDefault="00DD32F9" w:rsidP="00DD32F9"/>
    <w:p w14:paraId="49E8D987" w14:textId="30FC0C89" w:rsidR="00DD32F9" w:rsidRDefault="00DD32F9" w:rsidP="00DD32F9">
      <w:pPr>
        <w:pStyle w:val="ListParagraph"/>
        <w:numPr>
          <w:ilvl w:val="0"/>
          <w:numId w:val="20"/>
        </w:numPr>
      </w:pPr>
      <w:r>
        <w:t>Can be equipped to hero cards.</w:t>
      </w:r>
    </w:p>
    <w:p w14:paraId="5079A914" w14:textId="77777777" w:rsidR="00DD32F9" w:rsidRDefault="00DD32F9" w:rsidP="00DD32F9">
      <w:pPr>
        <w:pStyle w:val="ListParagraph"/>
      </w:pPr>
    </w:p>
    <w:p w14:paraId="1495F818" w14:textId="7964C4D3" w:rsidR="00DD32F9" w:rsidRDefault="00DD32F9" w:rsidP="00DD32F9">
      <w:pPr>
        <w:pStyle w:val="Heading3"/>
        <w:jc w:val="center"/>
      </w:pPr>
      <w:r>
        <w:t>DAMAGE EQUIPMENT CARDS</w:t>
      </w:r>
    </w:p>
    <w:p w14:paraId="78A8CA45" w14:textId="7E64AEED" w:rsidR="00DD32F9" w:rsidRDefault="00DD32F9" w:rsidP="00DD32F9"/>
    <w:p w14:paraId="7797AFA8" w14:textId="20F2E025" w:rsidR="00DD32F9" w:rsidRDefault="00DD32F9" w:rsidP="00DD32F9">
      <w:pPr>
        <w:pStyle w:val="ListParagraph"/>
        <w:numPr>
          <w:ilvl w:val="0"/>
          <w:numId w:val="20"/>
        </w:numPr>
      </w:pPr>
      <w:r>
        <w:t>Damage equipment cards has attack</w:t>
      </w:r>
      <w:r w:rsidR="00776823">
        <w:t>, durability, rarity, and an attack skill.</w:t>
      </w:r>
    </w:p>
    <w:p w14:paraId="6E9331AD" w14:textId="55220BC2" w:rsidR="00776823" w:rsidRDefault="00776823" w:rsidP="00DD32F9">
      <w:pPr>
        <w:pStyle w:val="ListParagraph"/>
        <w:numPr>
          <w:ilvl w:val="0"/>
          <w:numId w:val="20"/>
        </w:numPr>
      </w:pPr>
      <w:r>
        <w:t>The attack skill is dependent on the rarity of the card.</w:t>
      </w:r>
    </w:p>
    <w:p w14:paraId="1629FECD" w14:textId="4E3A0202" w:rsidR="00776823" w:rsidRDefault="00776823" w:rsidP="00DD32F9">
      <w:pPr>
        <w:pStyle w:val="ListParagraph"/>
        <w:numPr>
          <w:ilvl w:val="0"/>
          <w:numId w:val="20"/>
        </w:numPr>
      </w:pPr>
      <w:r>
        <w:t>When equipped to a hero card, the attack points of the damage equipment card get added to the attack points of the hero card.</w:t>
      </w:r>
    </w:p>
    <w:p w14:paraId="35A7A730" w14:textId="330C0579" w:rsidR="00776823" w:rsidRDefault="00776823" w:rsidP="00DD32F9">
      <w:pPr>
        <w:pStyle w:val="ListParagraph"/>
        <w:numPr>
          <w:ilvl w:val="0"/>
          <w:numId w:val="20"/>
        </w:numPr>
      </w:pPr>
      <w:r>
        <w:t>The efficiency of the attack skill is dependent of the remaining durability points of the card.</w:t>
      </w:r>
    </w:p>
    <w:p w14:paraId="6F3AC454" w14:textId="7B4D451B" w:rsidR="00776823" w:rsidRDefault="00776823" w:rsidP="00DD32F9">
      <w:pPr>
        <w:pStyle w:val="ListParagraph"/>
        <w:numPr>
          <w:ilvl w:val="0"/>
          <w:numId w:val="20"/>
        </w:numPr>
      </w:pPr>
      <w:r>
        <w:t>If used the durability of the card decreases.</w:t>
      </w:r>
    </w:p>
    <w:p w14:paraId="5E61288D" w14:textId="21D667D3" w:rsidR="00776823" w:rsidRDefault="00776823" w:rsidP="00776823"/>
    <w:p w14:paraId="47037B42" w14:textId="1ECDF98F" w:rsidR="00776823" w:rsidRDefault="00776823" w:rsidP="00776823">
      <w:pPr>
        <w:pStyle w:val="Heading3"/>
        <w:jc w:val="center"/>
      </w:pPr>
      <w:r>
        <w:t>ARMOR EQUIPMENT CARDS</w:t>
      </w:r>
    </w:p>
    <w:p w14:paraId="6B9C6B04" w14:textId="77777777" w:rsidR="00776823" w:rsidRDefault="00776823" w:rsidP="00776823"/>
    <w:p w14:paraId="6AC262B3" w14:textId="1A03AD08" w:rsidR="00776823" w:rsidRDefault="00776823" w:rsidP="00776823">
      <w:pPr>
        <w:pStyle w:val="ListParagraph"/>
        <w:numPr>
          <w:ilvl w:val="0"/>
          <w:numId w:val="20"/>
        </w:numPr>
      </w:pPr>
      <w:r>
        <w:t>Armor equipment cards has health, durability, rarity, and aid skill.</w:t>
      </w:r>
    </w:p>
    <w:p w14:paraId="3E515CBF" w14:textId="007FEF6E" w:rsidR="00776823" w:rsidRDefault="00776823" w:rsidP="00776823">
      <w:pPr>
        <w:pStyle w:val="ListParagraph"/>
        <w:numPr>
          <w:ilvl w:val="0"/>
          <w:numId w:val="20"/>
        </w:numPr>
      </w:pPr>
      <w:r>
        <w:t>The aid skill is dependent on the rarity of the card.</w:t>
      </w:r>
    </w:p>
    <w:p w14:paraId="525FDE8E" w14:textId="4C256B25" w:rsidR="00776823" w:rsidRDefault="00776823" w:rsidP="00776823">
      <w:pPr>
        <w:pStyle w:val="ListParagraph"/>
        <w:numPr>
          <w:ilvl w:val="0"/>
          <w:numId w:val="20"/>
        </w:numPr>
      </w:pPr>
      <w:r>
        <w:lastRenderedPageBreak/>
        <w:t>When equipped to a hero card, the health points of the damage equipment card get added to the health points of the hero card.</w:t>
      </w:r>
    </w:p>
    <w:p w14:paraId="42E9DF41" w14:textId="262ADFB8" w:rsidR="00776823" w:rsidRDefault="00776823" w:rsidP="00776823">
      <w:pPr>
        <w:pStyle w:val="ListParagraph"/>
        <w:numPr>
          <w:ilvl w:val="0"/>
          <w:numId w:val="20"/>
        </w:numPr>
      </w:pPr>
      <w:r>
        <w:t>The efficiency of the aid skill is dependent of the remaining durability points of the card.</w:t>
      </w:r>
    </w:p>
    <w:p w14:paraId="21268925" w14:textId="77777777" w:rsidR="00776823" w:rsidRPr="00DD32F9" w:rsidRDefault="00776823" w:rsidP="00776823">
      <w:pPr>
        <w:pStyle w:val="ListParagraph"/>
        <w:numPr>
          <w:ilvl w:val="0"/>
          <w:numId w:val="20"/>
        </w:numPr>
      </w:pPr>
      <w:r>
        <w:t>If used the durability of the card decreases.</w:t>
      </w:r>
    </w:p>
    <w:p w14:paraId="3959D9C0" w14:textId="77777777" w:rsidR="00776823" w:rsidRPr="00DD32F9" w:rsidRDefault="00776823" w:rsidP="00776823"/>
    <w:p w14:paraId="693604C7" w14:textId="58623662" w:rsidR="00DD32F9" w:rsidRDefault="00DD32F9" w:rsidP="00DD32F9"/>
    <w:p w14:paraId="4594BB57" w14:textId="3311017E" w:rsidR="0025284C" w:rsidRDefault="0025284C" w:rsidP="0025284C">
      <w:pPr>
        <w:pStyle w:val="Heading2"/>
        <w:jc w:val="center"/>
      </w:pPr>
      <w:r>
        <w:t>SKILL CARDS</w:t>
      </w:r>
    </w:p>
    <w:p w14:paraId="75E3D417" w14:textId="77777777" w:rsidR="0025284C" w:rsidRPr="00DD32F9" w:rsidRDefault="0025284C" w:rsidP="0025284C"/>
    <w:p w14:paraId="404C6E3E" w14:textId="6AC8971B" w:rsidR="0025284C" w:rsidRDefault="0025284C" w:rsidP="0025284C">
      <w:pPr>
        <w:pStyle w:val="ListParagraph"/>
        <w:numPr>
          <w:ilvl w:val="0"/>
          <w:numId w:val="20"/>
        </w:numPr>
      </w:pPr>
      <w:r>
        <w:t>Can be used by the adventurer card during his turn.</w:t>
      </w:r>
    </w:p>
    <w:p w14:paraId="2C59CE70" w14:textId="033B573F" w:rsidR="009904D4" w:rsidRDefault="009904D4" w:rsidP="0025284C">
      <w:pPr>
        <w:pStyle w:val="ListParagraph"/>
        <w:numPr>
          <w:ilvl w:val="0"/>
          <w:numId w:val="20"/>
        </w:numPr>
      </w:pPr>
      <w:r>
        <w:t>All skill cards are consumable and can only be used one time during the battle.</w:t>
      </w:r>
    </w:p>
    <w:p w14:paraId="7BF733FA" w14:textId="77777777" w:rsidR="009904D4" w:rsidRDefault="009904D4" w:rsidP="009904D4">
      <w:pPr>
        <w:pStyle w:val="ListParagraph"/>
        <w:numPr>
          <w:ilvl w:val="0"/>
          <w:numId w:val="20"/>
        </w:numPr>
      </w:pPr>
      <w:r>
        <w:t>The card is dependent on its rarity.</w:t>
      </w:r>
    </w:p>
    <w:p w14:paraId="168EB660" w14:textId="77777777" w:rsidR="009904D4" w:rsidRDefault="009904D4" w:rsidP="009904D4">
      <w:pPr>
        <w:pStyle w:val="ListParagraph"/>
      </w:pPr>
    </w:p>
    <w:p w14:paraId="4F2E0BFA" w14:textId="77777777" w:rsidR="0025284C" w:rsidRDefault="0025284C" w:rsidP="0025284C">
      <w:pPr>
        <w:pStyle w:val="ListParagraph"/>
      </w:pPr>
    </w:p>
    <w:p w14:paraId="348E4C4A" w14:textId="658A0B22" w:rsidR="0025284C" w:rsidRDefault="0025284C" w:rsidP="0025284C">
      <w:pPr>
        <w:pStyle w:val="Heading3"/>
        <w:jc w:val="center"/>
      </w:pPr>
      <w:r>
        <w:t>DAMAGE SKILL CARDS</w:t>
      </w:r>
    </w:p>
    <w:p w14:paraId="52117DE3" w14:textId="77777777" w:rsidR="0025284C" w:rsidRDefault="0025284C" w:rsidP="0025284C"/>
    <w:p w14:paraId="5A9958CC" w14:textId="31DF5FE1" w:rsidR="0025284C" w:rsidRDefault="0025284C" w:rsidP="009904D4">
      <w:pPr>
        <w:pStyle w:val="ListParagraph"/>
        <w:numPr>
          <w:ilvl w:val="0"/>
          <w:numId w:val="20"/>
        </w:numPr>
      </w:pPr>
      <w:r>
        <w:t xml:space="preserve">Damage </w:t>
      </w:r>
      <w:r w:rsidR="009904D4">
        <w:t>skill cards has an attack and rarity attribute.</w:t>
      </w:r>
    </w:p>
    <w:p w14:paraId="47F077BB" w14:textId="77777777" w:rsidR="0025284C" w:rsidRDefault="0025284C" w:rsidP="0025284C"/>
    <w:p w14:paraId="6F2E10CE" w14:textId="59522EDF" w:rsidR="0025284C" w:rsidRDefault="00A83259" w:rsidP="0025284C">
      <w:pPr>
        <w:pStyle w:val="Heading3"/>
        <w:jc w:val="center"/>
      </w:pPr>
      <w:r>
        <w:t>AID</w:t>
      </w:r>
      <w:r w:rsidR="0025284C">
        <w:t xml:space="preserve"> SKILL CARDS</w:t>
      </w:r>
    </w:p>
    <w:p w14:paraId="391A0220" w14:textId="77777777" w:rsidR="009904D4" w:rsidRPr="009904D4" w:rsidRDefault="009904D4" w:rsidP="009904D4"/>
    <w:p w14:paraId="50A51BE9" w14:textId="340EB129" w:rsidR="009904D4" w:rsidRDefault="00A83259" w:rsidP="009904D4">
      <w:pPr>
        <w:pStyle w:val="ListParagraph"/>
        <w:numPr>
          <w:ilvl w:val="0"/>
          <w:numId w:val="20"/>
        </w:numPr>
      </w:pPr>
      <w:r>
        <w:t>Aid</w:t>
      </w:r>
      <w:r w:rsidR="009904D4">
        <w:t xml:space="preserve"> skill cards has an attack and rarity attribute.</w:t>
      </w:r>
    </w:p>
    <w:p w14:paraId="059C1D99" w14:textId="512828EF" w:rsidR="00024AEF" w:rsidRDefault="00024AEF" w:rsidP="00024AEF">
      <w:pPr>
        <w:pStyle w:val="Heading1"/>
      </w:pPr>
    </w:p>
    <w:p w14:paraId="0CB73510" w14:textId="6B7B714A" w:rsidR="00024AEF" w:rsidRDefault="00024AEF" w:rsidP="00024AEF"/>
    <w:p w14:paraId="79B612D9" w14:textId="58FE0F7C" w:rsidR="00024AEF" w:rsidRDefault="00024AEF" w:rsidP="00024AEF"/>
    <w:p w14:paraId="25A4DD3E" w14:textId="40C85B28" w:rsidR="00024AEF" w:rsidRDefault="00024AEF" w:rsidP="00024AEF"/>
    <w:p w14:paraId="615DD9E2" w14:textId="687C9076" w:rsidR="00024AEF" w:rsidRDefault="00024AEF" w:rsidP="00024AEF"/>
    <w:p w14:paraId="0DBEE526" w14:textId="6F6993F5" w:rsidR="00024AEF" w:rsidRDefault="00024AEF" w:rsidP="00024AEF"/>
    <w:p w14:paraId="405DFDD6" w14:textId="70DFE0DE" w:rsidR="00024AEF" w:rsidRDefault="00024AEF" w:rsidP="00024AEF"/>
    <w:p w14:paraId="57C29497" w14:textId="5ECB4D14" w:rsidR="00024AEF" w:rsidRDefault="00024AEF" w:rsidP="00024AEF"/>
    <w:p w14:paraId="3858EB82" w14:textId="464F9BA4" w:rsidR="00024AEF" w:rsidRDefault="00024AEF" w:rsidP="00024AEF"/>
    <w:p w14:paraId="7712AC01" w14:textId="225DA2DE" w:rsidR="00024AEF" w:rsidRDefault="00024AEF" w:rsidP="00024AEF"/>
    <w:p w14:paraId="7D3DE5E7" w14:textId="4AA9C528" w:rsidR="00024AEF" w:rsidRDefault="00024AEF" w:rsidP="00024AEF"/>
    <w:p w14:paraId="6DFD5B48" w14:textId="2BA3CB80" w:rsidR="00024AEF" w:rsidRDefault="00024AEF" w:rsidP="00024AEF"/>
    <w:p w14:paraId="45C2A82B" w14:textId="57BA5C13" w:rsidR="00024AEF" w:rsidRDefault="00024AEF" w:rsidP="00024AEF"/>
    <w:p w14:paraId="236B38AB" w14:textId="6369C3F2" w:rsidR="00024AEF" w:rsidRDefault="00024AEF" w:rsidP="00024AEF"/>
    <w:p w14:paraId="6B8F1438" w14:textId="77777777" w:rsidR="00024AEF" w:rsidRPr="00024AEF" w:rsidRDefault="00024AEF" w:rsidP="00024AEF"/>
    <w:p w14:paraId="12A59578" w14:textId="31A0EC75" w:rsidR="005E7126" w:rsidRDefault="005E7126" w:rsidP="005E7126">
      <w:pPr>
        <w:pStyle w:val="Heading1"/>
        <w:jc w:val="center"/>
      </w:pPr>
      <w:r>
        <w:lastRenderedPageBreak/>
        <w:t>GAME SECTIONS</w:t>
      </w:r>
    </w:p>
    <w:p w14:paraId="7563D0BE" w14:textId="77777777" w:rsidR="005E7126" w:rsidRDefault="005E7126" w:rsidP="005E7126"/>
    <w:p w14:paraId="04B6679C" w14:textId="77777777" w:rsidR="005E7126" w:rsidRDefault="005E7126" w:rsidP="005E7126"/>
    <w:p w14:paraId="64B17807" w14:textId="25B83804" w:rsidR="005E7126" w:rsidRDefault="005E7126" w:rsidP="005E7126">
      <w:pPr>
        <w:pStyle w:val="Heading2"/>
        <w:jc w:val="center"/>
      </w:pPr>
      <w:r>
        <w:t>ADVENTURER GUILD</w:t>
      </w:r>
    </w:p>
    <w:p w14:paraId="2749C4E3" w14:textId="77777777" w:rsidR="005E7126" w:rsidRPr="005E7126" w:rsidRDefault="005E7126" w:rsidP="005E7126"/>
    <w:p w14:paraId="2C40D516" w14:textId="461C8D53" w:rsidR="005E7126" w:rsidRDefault="005E7126" w:rsidP="005E7126">
      <w:pPr>
        <w:pStyle w:val="ListParagraph"/>
        <w:numPr>
          <w:ilvl w:val="0"/>
          <w:numId w:val="20"/>
        </w:numPr>
      </w:pPr>
      <w:r>
        <w:t>Users can check their adventurer cards.</w:t>
      </w:r>
    </w:p>
    <w:p w14:paraId="50668C95" w14:textId="5A6457CD" w:rsidR="005E7126" w:rsidRDefault="005E7126" w:rsidP="005E7126">
      <w:pPr>
        <w:pStyle w:val="ListParagraph"/>
        <w:numPr>
          <w:ilvl w:val="0"/>
          <w:numId w:val="20"/>
        </w:numPr>
      </w:pPr>
      <w:r>
        <w:t>Users can add/remove friends.</w:t>
      </w:r>
    </w:p>
    <w:p w14:paraId="56893E2B" w14:textId="2A67A2CB" w:rsidR="005E7126" w:rsidRDefault="005E7126" w:rsidP="005E7126">
      <w:pPr>
        <w:pStyle w:val="ListParagraph"/>
        <w:numPr>
          <w:ilvl w:val="0"/>
          <w:numId w:val="20"/>
        </w:numPr>
      </w:pPr>
      <w:r>
        <w:t>Users can make wealth purchases.</w:t>
      </w:r>
    </w:p>
    <w:p w14:paraId="64DD02BC" w14:textId="327B948D" w:rsidR="005E7126" w:rsidRDefault="005E7126" w:rsidP="005E7126">
      <w:pPr>
        <w:pStyle w:val="ListParagraph"/>
        <w:numPr>
          <w:ilvl w:val="0"/>
          <w:numId w:val="20"/>
        </w:numPr>
      </w:pPr>
      <w:r>
        <w:t>Users can trade cards with their friends with a certain wealth charge dependent on the rarity of the cards.</w:t>
      </w:r>
    </w:p>
    <w:p w14:paraId="49FEBED6" w14:textId="73027058" w:rsidR="005E7126" w:rsidRDefault="005E7126" w:rsidP="005E7126"/>
    <w:p w14:paraId="7BEFBC2A" w14:textId="77777777" w:rsidR="005E7126" w:rsidRDefault="005E7126" w:rsidP="005E7126"/>
    <w:p w14:paraId="371299EF" w14:textId="4621B795" w:rsidR="005E7126" w:rsidRDefault="005E7126" w:rsidP="005E7126">
      <w:pPr>
        <w:pStyle w:val="Heading2"/>
        <w:jc w:val="center"/>
      </w:pPr>
      <w:r>
        <w:t>SHOP</w:t>
      </w:r>
    </w:p>
    <w:p w14:paraId="5FA83745" w14:textId="77777777" w:rsidR="005E7126" w:rsidRPr="005E7126" w:rsidRDefault="005E7126" w:rsidP="005E7126"/>
    <w:p w14:paraId="3E2F7529" w14:textId="4D154ECB" w:rsidR="005E7126" w:rsidRDefault="005E7126" w:rsidP="005E7126">
      <w:pPr>
        <w:pStyle w:val="ListParagraph"/>
        <w:numPr>
          <w:ilvl w:val="0"/>
          <w:numId w:val="20"/>
        </w:numPr>
      </w:pPr>
      <w:r>
        <w:t>Users can purchase lottery tickets.</w:t>
      </w:r>
    </w:p>
    <w:p w14:paraId="457C9D89" w14:textId="229D43E5" w:rsidR="005E7126" w:rsidRDefault="005E7126" w:rsidP="005E7126">
      <w:pPr>
        <w:pStyle w:val="ListParagraph"/>
        <w:numPr>
          <w:ilvl w:val="0"/>
          <w:numId w:val="20"/>
        </w:numPr>
      </w:pPr>
      <w:r>
        <w:t>Users can purchase Mystery Boxes.</w:t>
      </w:r>
    </w:p>
    <w:p w14:paraId="06426A0F" w14:textId="6034A3F1" w:rsidR="005E7126" w:rsidRDefault="005E7126" w:rsidP="005E7126">
      <w:pPr>
        <w:pStyle w:val="ListParagraph"/>
        <w:numPr>
          <w:ilvl w:val="0"/>
          <w:numId w:val="20"/>
        </w:numPr>
      </w:pPr>
      <w:r>
        <w:t>Users can make purchases from the Featured Shop.</w:t>
      </w:r>
    </w:p>
    <w:p w14:paraId="5E824AF0" w14:textId="2D04213A" w:rsidR="00D82212" w:rsidRDefault="00D82212" w:rsidP="005E7126">
      <w:pPr>
        <w:pStyle w:val="ListParagraph"/>
        <w:numPr>
          <w:ilvl w:val="0"/>
          <w:numId w:val="20"/>
        </w:numPr>
      </w:pPr>
      <w:r>
        <w:t>Users can auction cards or bet on cards to win a card in the auction.</w:t>
      </w:r>
    </w:p>
    <w:p w14:paraId="5867BF83" w14:textId="022B6984" w:rsidR="005E7126" w:rsidRDefault="005E7126" w:rsidP="006809D9">
      <w:pPr>
        <w:pStyle w:val="ListParagraph"/>
      </w:pPr>
    </w:p>
    <w:p w14:paraId="567BAC7E" w14:textId="619538D0" w:rsidR="006809D9" w:rsidRDefault="006809D9" w:rsidP="006809D9">
      <w:pPr>
        <w:pStyle w:val="ListParagraph"/>
      </w:pPr>
    </w:p>
    <w:p w14:paraId="150836B2" w14:textId="1FD7B268" w:rsidR="006809D9" w:rsidRDefault="006809D9" w:rsidP="006809D9">
      <w:pPr>
        <w:pStyle w:val="Heading3"/>
        <w:jc w:val="center"/>
      </w:pPr>
      <w:r>
        <w:t>LOTTERY</w:t>
      </w:r>
    </w:p>
    <w:p w14:paraId="7726F957" w14:textId="77777777" w:rsidR="006809D9" w:rsidRDefault="006809D9" w:rsidP="006809D9"/>
    <w:p w14:paraId="2D388507" w14:textId="12CB8EAC" w:rsidR="006809D9" w:rsidRDefault="0079407D" w:rsidP="006809D9">
      <w:pPr>
        <w:pStyle w:val="ListParagraph"/>
        <w:numPr>
          <w:ilvl w:val="0"/>
          <w:numId w:val="20"/>
        </w:numPr>
      </w:pPr>
      <w:r>
        <w:t>Users can use their lottery tickets to join the lottery.</w:t>
      </w:r>
    </w:p>
    <w:p w14:paraId="262D1EDF" w14:textId="03E0B285" w:rsidR="0079407D" w:rsidRDefault="0079407D" w:rsidP="006809D9">
      <w:pPr>
        <w:pStyle w:val="ListParagraph"/>
        <w:numPr>
          <w:ilvl w:val="0"/>
          <w:numId w:val="20"/>
        </w:numPr>
      </w:pPr>
      <w:r>
        <w:t>The lottery randomly chooses 1000 people.</w:t>
      </w:r>
    </w:p>
    <w:p w14:paraId="0F51DD69" w14:textId="179FCEFB" w:rsidR="0079407D" w:rsidRDefault="0079407D" w:rsidP="006809D9">
      <w:pPr>
        <w:pStyle w:val="ListParagraph"/>
        <w:numPr>
          <w:ilvl w:val="0"/>
          <w:numId w:val="20"/>
        </w:numPr>
      </w:pPr>
      <w:r>
        <w:t>The users that have placed 1000 – 100 gets a refund.</w:t>
      </w:r>
    </w:p>
    <w:p w14:paraId="66F9B3F1" w14:textId="36D73E2B" w:rsidR="0079407D" w:rsidRDefault="0079407D" w:rsidP="0079407D">
      <w:pPr>
        <w:pStyle w:val="ListParagraph"/>
        <w:numPr>
          <w:ilvl w:val="0"/>
          <w:numId w:val="20"/>
        </w:numPr>
      </w:pPr>
      <w:r>
        <w:t>The users that have placed 100 – 10 gets some amount of wealth.</w:t>
      </w:r>
    </w:p>
    <w:p w14:paraId="53517B3C" w14:textId="2F60BA43" w:rsidR="0079407D" w:rsidRDefault="0079407D" w:rsidP="0079407D">
      <w:pPr>
        <w:pStyle w:val="ListParagraph"/>
        <w:numPr>
          <w:ilvl w:val="0"/>
          <w:numId w:val="20"/>
        </w:numPr>
      </w:pPr>
      <w:r>
        <w:t>The users that have placed 10 –</w:t>
      </w:r>
      <w:r w:rsidR="00E07F74">
        <w:t xml:space="preserve">3 </w:t>
      </w:r>
      <w:r>
        <w:t>gets some cards.</w:t>
      </w:r>
    </w:p>
    <w:p w14:paraId="621DCD31" w14:textId="423908E8" w:rsidR="0079407D" w:rsidRDefault="0079407D" w:rsidP="0079407D">
      <w:pPr>
        <w:pStyle w:val="ListParagraph"/>
        <w:numPr>
          <w:ilvl w:val="0"/>
          <w:numId w:val="20"/>
        </w:numPr>
      </w:pPr>
      <w:r>
        <w:t>The users that have placed 3-1 gets some more rare cards.</w:t>
      </w:r>
    </w:p>
    <w:p w14:paraId="21177291" w14:textId="5854B2B8" w:rsidR="006D21F4" w:rsidRDefault="006D21F4" w:rsidP="006D21F4"/>
    <w:p w14:paraId="61BA9F6A" w14:textId="5E48C90A" w:rsidR="006D21F4" w:rsidRDefault="006D21F4" w:rsidP="006D21F4">
      <w:pPr>
        <w:pStyle w:val="Heading3"/>
        <w:jc w:val="center"/>
      </w:pPr>
      <w:r>
        <w:t>MYSTERY BOX</w:t>
      </w:r>
    </w:p>
    <w:p w14:paraId="29557E18" w14:textId="5E179DA1" w:rsidR="006D21F4" w:rsidRDefault="006D21F4" w:rsidP="006D21F4"/>
    <w:p w14:paraId="4B0705CD" w14:textId="319DAFB1" w:rsidR="00002C4A" w:rsidRDefault="00002C4A" w:rsidP="006D21F4">
      <w:pPr>
        <w:pStyle w:val="ListParagraph"/>
        <w:numPr>
          <w:ilvl w:val="0"/>
          <w:numId w:val="21"/>
        </w:numPr>
      </w:pPr>
      <w:r>
        <w:t>Users can purchase mystery boxes with a certain amount of cost,</w:t>
      </w:r>
      <w:r w:rsidRPr="00002C4A">
        <w:t xml:space="preserve"> </w:t>
      </w:r>
      <w:r>
        <w:t>more rare mystery boxes cost more wealth.</w:t>
      </w:r>
    </w:p>
    <w:p w14:paraId="1FBA8E96" w14:textId="0DC3638D" w:rsidR="00002C4A" w:rsidRDefault="00002C4A" w:rsidP="00002C4A">
      <w:pPr>
        <w:pStyle w:val="ListParagraph"/>
        <w:numPr>
          <w:ilvl w:val="0"/>
          <w:numId w:val="21"/>
        </w:numPr>
      </w:pPr>
      <w:r>
        <w:t>Mystery boxes contain cards of all rarity with certain a probability table.</w:t>
      </w:r>
    </w:p>
    <w:p w14:paraId="18634F08" w14:textId="2F77A870" w:rsidR="00002C4A" w:rsidRDefault="00002C4A" w:rsidP="006D21F4">
      <w:pPr>
        <w:pStyle w:val="ListParagraph"/>
        <w:numPr>
          <w:ilvl w:val="0"/>
          <w:numId w:val="21"/>
        </w:numPr>
      </w:pPr>
      <w:r>
        <w:t>The card that is won is dependent on the probability table and a random rarity that is selected according to that table.</w:t>
      </w:r>
    </w:p>
    <w:p w14:paraId="1C859FBD" w14:textId="2B3FA50B" w:rsidR="00002C4A" w:rsidRDefault="00002C4A" w:rsidP="006D21F4">
      <w:pPr>
        <w:pStyle w:val="ListParagraph"/>
        <w:numPr>
          <w:ilvl w:val="0"/>
          <w:numId w:val="21"/>
        </w:numPr>
      </w:pPr>
      <w:r>
        <w:t xml:space="preserve">More rare mystery boxes have less probability to get you cards less than </w:t>
      </w:r>
      <w:r w:rsidR="00431C8F">
        <w:t>its</w:t>
      </w:r>
      <w:r>
        <w:t xml:space="preserve"> rarity.</w:t>
      </w:r>
    </w:p>
    <w:p w14:paraId="68758E3B" w14:textId="77777777" w:rsidR="0079407D" w:rsidRDefault="0079407D" w:rsidP="0079407D">
      <w:pPr>
        <w:pStyle w:val="ListParagraph"/>
      </w:pPr>
    </w:p>
    <w:p w14:paraId="6C543249" w14:textId="77777777" w:rsidR="006809D9" w:rsidRDefault="006809D9" w:rsidP="006809D9"/>
    <w:p w14:paraId="0CD44809" w14:textId="1AABE905" w:rsidR="005859F7" w:rsidRDefault="005859F7" w:rsidP="005859F7">
      <w:pPr>
        <w:pStyle w:val="Heading3"/>
        <w:jc w:val="center"/>
      </w:pPr>
      <w:r>
        <w:t xml:space="preserve">FEATURED </w:t>
      </w:r>
      <w:r w:rsidR="00A83259">
        <w:t>SHOP</w:t>
      </w:r>
    </w:p>
    <w:p w14:paraId="02F14C06" w14:textId="77777777" w:rsidR="005859F7" w:rsidRPr="005859F7" w:rsidRDefault="005859F7" w:rsidP="005859F7"/>
    <w:p w14:paraId="6D59D274" w14:textId="7DFE3846" w:rsidR="005859F7" w:rsidRDefault="005859F7" w:rsidP="005859F7">
      <w:pPr>
        <w:pStyle w:val="ListParagraph"/>
        <w:numPr>
          <w:ilvl w:val="0"/>
          <w:numId w:val="22"/>
        </w:numPr>
      </w:pPr>
      <w:r>
        <w:t>Featured shop contains 7 cards that are featured for the users to buy.</w:t>
      </w:r>
    </w:p>
    <w:p w14:paraId="1CC1DB2E" w14:textId="7F5DBF7C" w:rsidR="005859F7" w:rsidRDefault="005859F7" w:rsidP="005859F7">
      <w:pPr>
        <w:pStyle w:val="ListParagraph"/>
        <w:numPr>
          <w:ilvl w:val="0"/>
          <w:numId w:val="22"/>
        </w:numPr>
      </w:pPr>
      <w:r>
        <w:lastRenderedPageBreak/>
        <w:t xml:space="preserve">Featured shop is </w:t>
      </w:r>
      <w:r w:rsidR="00D82212">
        <w:t>changed every week.</w:t>
      </w:r>
    </w:p>
    <w:p w14:paraId="4A88067C" w14:textId="027AB5C4" w:rsidR="00D82212" w:rsidRDefault="00D82212" w:rsidP="005859F7">
      <w:pPr>
        <w:pStyle w:val="ListParagraph"/>
        <w:numPr>
          <w:ilvl w:val="0"/>
          <w:numId w:val="22"/>
        </w:numPr>
      </w:pPr>
      <w:r>
        <w:t>Users can spend some wealth to be able to change the featured shop.</w:t>
      </w:r>
    </w:p>
    <w:p w14:paraId="389BD40E" w14:textId="65AE064D" w:rsidR="00D82212" w:rsidRPr="005859F7" w:rsidRDefault="00D82212" w:rsidP="005859F7">
      <w:pPr>
        <w:pStyle w:val="ListParagraph"/>
        <w:numPr>
          <w:ilvl w:val="0"/>
          <w:numId w:val="22"/>
        </w:numPr>
      </w:pPr>
      <w:r>
        <w:t>This change costs more every time and is limited to 7 times a week.</w:t>
      </w:r>
    </w:p>
    <w:p w14:paraId="34B168A4" w14:textId="77777777" w:rsidR="006809D9" w:rsidRDefault="006809D9" w:rsidP="006809D9">
      <w:pPr>
        <w:pStyle w:val="ListParagraph"/>
      </w:pPr>
    </w:p>
    <w:p w14:paraId="3F9CC2F3" w14:textId="77777777" w:rsidR="005E7126" w:rsidRDefault="005E7126" w:rsidP="005E7126"/>
    <w:p w14:paraId="629D74F2" w14:textId="77777777" w:rsidR="00D745B6" w:rsidRDefault="00D745B6" w:rsidP="00D745B6"/>
    <w:p w14:paraId="4D9C601A" w14:textId="0113A110" w:rsidR="00D745B6" w:rsidRDefault="00D745B6" w:rsidP="00D745B6">
      <w:pPr>
        <w:pStyle w:val="Heading3"/>
        <w:jc w:val="center"/>
      </w:pPr>
      <w:r>
        <w:t>AUCTION</w:t>
      </w:r>
    </w:p>
    <w:p w14:paraId="69168594" w14:textId="200F6366" w:rsidR="00D745B6" w:rsidRDefault="00D745B6" w:rsidP="00D745B6"/>
    <w:p w14:paraId="0964FCD3" w14:textId="5FD76884" w:rsidR="00D745B6" w:rsidRDefault="00D745B6" w:rsidP="00D745B6">
      <w:pPr>
        <w:pStyle w:val="ListParagraph"/>
        <w:numPr>
          <w:ilvl w:val="0"/>
          <w:numId w:val="23"/>
        </w:numPr>
      </w:pPr>
      <w:r>
        <w:t>Users can auction cars in the auction.</w:t>
      </w:r>
    </w:p>
    <w:p w14:paraId="65D18BBC" w14:textId="0165CC84" w:rsidR="00D745B6" w:rsidRDefault="00D745B6" w:rsidP="00D745B6">
      <w:pPr>
        <w:pStyle w:val="ListParagraph"/>
        <w:numPr>
          <w:ilvl w:val="0"/>
          <w:numId w:val="23"/>
        </w:numPr>
      </w:pPr>
      <w:r>
        <w:t>Users can search to see the cards they want is in the auction at that moment.</w:t>
      </w:r>
    </w:p>
    <w:p w14:paraId="39638406" w14:textId="350D2C28" w:rsidR="00D745B6" w:rsidRDefault="00D745B6" w:rsidP="00D745B6">
      <w:pPr>
        <w:pStyle w:val="ListParagraph"/>
        <w:numPr>
          <w:ilvl w:val="0"/>
          <w:numId w:val="23"/>
        </w:numPr>
      </w:pPr>
      <w:r>
        <w:t>Users can bet on cards.</w:t>
      </w:r>
    </w:p>
    <w:p w14:paraId="1C3A95CE" w14:textId="7747F208" w:rsidR="00A26B86" w:rsidRDefault="00D745B6" w:rsidP="00A26B86">
      <w:pPr>
        <w:pStyle w:val="ListParagraph"/>
        <w:numPr>
          <w:ilvl w:val="0"/>
          <w:numId w:val="23"/>
        </w:numPr>
      </w:pPr>
      <w:r>
        <w:t>The initial price of the auction, and the minimum betting price is set according to the rarity of the auctioned card.</w:t>
      </w:r>
    </w:p>
    <w:p w14:paraId="1E1D06B5" w14:textId="300E660B" w:rsidR="00A26B86" w:rsidRPr="00D745B6" w:rsidRDefault="00A26B86" w:rsidP="00A26B86">
      <w:pPr>
        <w:pStyle w:val="ListParagraph"/>
        <w:numPr>
          <w:ilvl w:val="0"/>
          <w:numId w:val="23"/>
        </w:numPr>
      </w:pPr>
      <w:r>
        <w:t>The user auctioning the card needs to pay the auction a certain amount of wealth as commission, this commission is dependent on the rarity of the auctioned card.</w:t>
      </w:r>
    </w:p>
    <w:p w14:paraId="31336FA8" w14:textId="1BB535C2" w:rsidR="005E7126" w:rsidRDefault="005E7126" w:rsidP="005E7126"/>
    <w:p w14:paraId="11DC1D95" w14:textId="77777777" w:rsidR="005E7126" w:rsidRPr="005E7126" w:rsidRDefault="005E7126" w:rsidP="005E7126"/>
    <w:p w14:paraId="075692C4" w14:textId="77777777" w:rsidR="005E7126" w:rsidRDefault="005E7126" w:rsidP="005E7126"/>
    <w:p w14:paraId="170BB5FA" w14:textId="08F75387" w:rsidR="00EB771E" w:rsidRDefault="00EB771E" w:rsidP="00EB771E">
      <w:pPr>
        <w:pStyle w:val="Heading2"/>
        <w:jc w:val="center"/>
      </w:pPr>
      <w:r>
        <w:t>INVENTORY</w:t>
      </w:r>
    </w:p>
    <w:p w14:paraId="6BFE9D2A" w14:textId="77777777" w:rsidR="000E40E1" w:rsidRDefault="000E40E1" w:rsidP="000E40E1">
      <w:pPr>
        <w:pStyle w:val="ListParagraph"/>
        <w:numPr>
          <w:ilvl w:val="0"/>
          <w:numId w:val="16"/>
        </w:numPr>
      </w:pPr>
      <w:r>
        <w:t>Separated according to classes.</w:t>
      </w:r>
    </w:p>
    <w:p w14:paraId="21E03704" w14:textId="77777777" w:rsidR="000E40E1" w:rsidRDefault="000E40E1" w:rsidP="000E40E1">
      <w:pPr>
        <w:pStyle w:val="ListParagraph"/>
        <w:numPr>
          <w:ilvl w:val="0"/>
          <w:numId w:val="16"/>
        </w:numPr>
      </w:pPr>
      <w:r>
        <w:t>Classes are separated to character, equipment, hero, skill card sections.</w:t>
      </w:r>
    </w:p>
    <w:p w14:paraId="31AB5784" w14:textId="77777777" w:rsidR="000E40E1" w:rsidRDefault="000E40E1" w:rsidP="000E40E1">
      <w:pPr>
        <w:pStyle w:val="ListParagraph"/>
        <w:numPr>
          <w:ilvl w:val="0"/>
          <w:numId w:val="16"/>
        </w:numPr>
      </w:pPr>
      <w:r>
        <w:t>Equipment section is separated to weapon and armor cards.</w:t>
      </w:r>
    </w:p>
    <w:p w14:paraId="15492C3C" w14:textId="77777777" w:rsidR="000E40E1" w:rsidRDefault="000E40E1" w:rsidP="000E40E1">
      <w:pPr>
        <w:pStyle w:val="ListParagraph"/>
        <w:numPr>
          <w:ilvl w:val="0"/>
          <w:numId w:val="16"/>
        </w:numPr>
      </w:pPr>
      <w:r>
        <w:t>Skill cards are separated to damage and aid skills.</w:t>
      </w:r>
    </w:p>
    <w:p w14:paraId="3332C600" w14:textId="77777777" w:rsidR="000E40E1" w:rsidRDefault="000E40E1" w:rsidP="000E40E1">
      <w:pPr>
        <w:pStyle w:val="ListParagraph"/>
        <w:numPr>
          <w:ilvl w:val="0"/>
          <w:numId w:val="16"/>
        </w:numPr>
      </w:pPr>
      <w:r>
        <w:t>The inventory also contains the created decks of the user.</w:t>
      </w:r>
    </w:p>
    <w:p w14:paraId="3DE2BD6D" w14:textId="77777777" w:rsidR="000E40E1" w:rsidRDefault="000E40E1" w:rsidP="000E40E1">
      <w:pPr>
        <w:pStyle w:val="ListParagraph"/>
        <w:numPr>
          <w:ilvl w:val="0"/>
          <w:numId w:val="16"/>
        </w:numPr>
      </w:pPr>
      <w:r>
        <w:t>The inventory also shows the wealth of the user.</w:t>
      </w:r>
    </w:p>
    <w:p w14:paraId="134C2A47" w14:textId="77777777" w:rsidR="000E40E1" w:rsidRPr="000E40E1" w:rsidRDefault="000E40E1" w:rsidP="000E40E1"/>
    <w:p w14:paraId="2C730119" w14:textId="52FDE1FD" w:rsidR="00EB771E" w:rsidRDefault="00EB771E" w:rsidP="00EB771E"/>
    <w:p w14:paraId="7FB3D840" w14:textId="270CCC09" w:rsidR="00EB771E" w:rsidRDefault="00EB771E" w:rsidP="00EB771E">
      <w:pPr>
        <w:pStyle w:val="Heading2"/>
        <w:jc w:val="center"/>
      </w:pPr>
      <w:r>
        <w:t>BATTLE ARENA</w:t>
      </w:r>
    </w:p>
    <w:p w14:paraId="70D392CE" w14:textId="77777777" w:rsidR="00EB771E" w:rsidRPr="00EB771E" w:rsidRDefault="00EB771E" w:rsidP="00EB771E"/>
    <w:p w14:paraId="5DAEB6BF" w14:textId="5A9DCC3F" w:rsidR="005E7126" w:rsidRDefault="00E44D84" w:rsidP="00E44D84">
      <w:pPr>
        <w:pStyle w:val="Heading3"/>
        <w:jc w:val="center"/>
      </w:pPr>
      <w:r>
        <w:t>RANDOM BATTLE</w:t>
      </w:r>
    </w:p>
    <w:p w14:paraId="72B174CF" w14:textId="77777777" w:rsidR="00E44D84" w:rsidRPr="00E44D84" w:rsidRDefault="00E44D84" w:rsidP="00E44D84"/>
    <w:p w14:paraId="48D7C04A" w14:textId="6A80F541" w:rsidR="00E44D84" w:rsidRDefault="00E44D84" w:rsidP="00E44D84">
      <w:pPr>
        <w:pStyle w:val="ListParagraph"/>
        <w:numPr>
          <w:ilvl w:val="0"/>
          <w:numId w:val="24"/>
        </w:numPr>
      </w:pPr>
      <w:r>
        <w:t>Arranges a random opponent based on the rank of the user, and their win/lose/draw ratio.</w:t>
      </w:r>
    </w:p>
    <w:p w14:paraId="704DBBE4" w14:textId="4B3250B0" w:rsidR="00E44D84" w:rsidRDefault="00E44D84" w:rsidP="00E44D84">
      <w:pPr>
        <w:pStyle w:val="ListParagraph"/>
        <w:numPr>
          <w:ilvl w:val="0"/>
          <w:numId w:val="24"/>
        </w:numPr>
      </w:pPr>
      <w:r>
        <w:t>Users can choose pre-defined bets to battle, 10, 25, 50, 100 wealth.</w:t>
      </w:r>
    </w:p>
    <w:p w14:paraId="54E7AA4C" w14:textId="13D54486" w:rsidR="00E44D84" w:rsidRDefault="00E44D84" w:rsidP="00E44D84">
      <w:pPr>
        <w:pStyle w:val="ListParagraph"/>
        <w:numPr>
          <w:ilvl w:val="0"/>
          <w:numId w:val="24"/>
        </w:numPr>
      </w:pPr>
      <w:r>
        <w:t>Winners take 80% of the coins of their opponents bet the rest goes to the Arena as commission.</w:t>
      </w:r>
    </w:p>
    <w:p w14:paraId="77B29507" w14:textId="6E148A2B" w:rsidR="00E44D84" w:rsidRDefault="00E44D84" w:rsidP="00E44D84"/>
    <w:p w14:paraId="5E981EEB" w14:textId="77777777" w:rsidR="00E44D84" w:rsidRPr="00EB771E" w:rsidRDefault="00E44D84" w:rsidP="00E44D84"/>
    <w:p w14:paraId="0CE6FBA2" w14:textId="5D702A4B" w:rsidR="00E44D84" w:rsidRDefault="00E44D84" w:rsidP="00E44D84">
      <w:pPr>
        <w:pStyle w:val="Heading3"/>
        <w:jc w:val="center"/>
      </w:pPr>
      <w:r>
        <w:t>SPARRING</w:t>
      </w:r>
    </w:p>
    <w:p w14:paraId="14503CA9" w14:textId="77777777" w:rsidR="00E44D84" w:rsidRPr="00E44D84" w:rsidRDefault="00E44D84" w:rsidP="00E44D84"/>
    <w:p w14:paraId="6533EBD2" w14:textId="13FCFBA0" w:rsidR="00E44D84" w:rsidRDefault="00E44D84" w:rsidP="00E44D84">
      <w:pPr>
        <w:pStyle w:val="ListParagraph"/>
        <w:numPr>
          <w:ilvl w:val="0"/>
          <w:numId w:val="24"/>
        </w:numPr>
      </w:pPr>
      <w:r>
        <w:t>Arranges a battle with a friend.</w:t>
      </w:r>
    </w:p>
    <w:p w14:paraId="13EABB9F" w14:textId="581E002A" w:rsidR="00E44D84" w:rsidRDefault="00E44D84" w:rsidP="00E44D84">
      <w:pPr>
        <w:pStyle w:val="ListParagraph"/>
        <w:numPr>
          <w:ilvl w:val="0"/>
          <w:numId w:val="24"/>
        </w:numPr>
      </w:pPr>
      <w:r>
        <w:t>Users can define their own number of bets to battle.</w:t>
      </w:r>
    </w:p>
    <w:p w14:paraId="2F2C7E8E" w14:textId="4591255E" w:rsidR="00E44D84" w:rsidRPr="00E44D84" w:rsidRDefault="00E44D84" w:rsidP="00E44D84">
      <w:pPr>
        <w:pStyle w:val="ListParagraph"/>
        <w:numPr>
          <w:ilvl w:val="0"/>
          <w:numId w:val="24"/>
        </w:numPr>
      </w:pPr>
      <w:r>
        <w:t>Winners take 90% of the coins of their opponents bet the rest goes to the Arena as commission.</w:t>
      </w:r>
    </w:p>
    <w:p w14:paraId="25057CF9" w14:textId="280EBDFA" w:rsidR="00E44D84" w:rsidRDefault="00451B9C" w:rsidP="00451B9C">
      <w:pPr>
        <w:pStyle w:val="Heading1"/>
        <w:jc w:val="center"/>
      </w:pPr>
      <w:r>
        <w:lastRenderedPageBreak/>
        <w:t>BATTLE RULES</w:t>
      </w:r>
    </w:p>
    <w:p w14:paraId="589AD94A" w14:textId="45C3CC4E" w:rsidR="00451B9C" w:rsidRDefault="00451B9C" w:rsidP="00451B9C"/>
    <w:p w14:paraId="0F0F88BA" w14:textId="4DA1A8C3" w:rsidR="00451B9C" w:rsidRDefault="00451B9C" w:rsidP="00451B9C">
      <w:pPr>
        <w:pStyle w:val="ListParagraph"/>
        <w:numPr>
          <w:ilvl w:val="0"/>
          <w:numId w:val="26"/>
        </w:numPr>
      </w:pPr>
      <w:r>
        <w:t>At the beginning of the battle each adventurer draws 3 cards from their deck.</w:t>
      </w:r>
    </w:p>
    <w:p w14:paraId="4DD4144F" w14:textId="35BB1EBA" w:rsidR="00451B9C" w:rsidRDefault="00AB7F33" w:rsidP="00451B9C">
      <w:pPr>
        <w:pStyle w:val="ListParagraph"/>
        <w:numPr>
          <w:ilvl w:val="0"/>
          <w:numId w:val="26"/>
        </w:numPr>
      </w:pPr>
      <w:r>
        <w:t>The adventurers are randomly given the colors purple or gold.</w:t>
      </w:r>
    </w:p>
    <w:p w14:paraId="6696A39A" w14:textId="63417C7A" w:rsidR="00AB7F33" w:rsidRDefault="00AB7F33" w:rsidP="00451B9C">
      <w:pPr>
        <w:pStyle w:val="ListParagraph"/>
        <w:numPr>
          <w:ilvl w:val="0"/>
          <w:numId w:val="26"/>
        </w:numPr>
      </w:pPr>
      <w:r>
        <w:t>The gold-colored adventurer always starts first.</w:t>
      </w:r>
    </w:p>
    <w:p w14:paraId="6251526C" w14:textId="03FDC411" w:rsidR="00AB7F33" w:rsidRDefault="00AB7F33" w:rsidP="00451B9C">
      <w:pPr>
        <w:pStyle w:val="ListParagraph"/>
        <w:numPr>
          <w:ilvl w:val="0"/>
          <w:numId w:val="26"/>
        </w:numPr>
      </w:pPr>
      <w:r>
        <w:t>The adventurer whose character cards health point drops to 0 loses the game.</w:t>
      </w:r>
    </w:p>
    <w:p w14:paraId="39576FD5" w14:textId="77777777" w:rsidR="00AB7F33" w:rsidRDefault="00AB7F33" w:rsidP="00AB7F33"/>
    <w:p w14:paraId="4B154D87" w14:textId="2A0ADEBF" w:rsidR="002B3AE9" w:rsidRPr="002B3AE9" w:rsidRDefault="00AB7F33" w:rsidP="002B3AE9">
      <w:pPr>
        <w:pStyle w:val="Heading2"/>
        <w:jc w:val="center"/>
      </w:pPr>
      <w:r>
        <w:t>TURNS</w:t>
      </w:r>
    </w:p>
    <w:p w14:paraId="60D449F5" w14:textId="7E101854" w:rsidR="00AB7F33" w:rsidRDefault="00AB7F33" w:rsidP="00AB7F33">
      <w:pPr>
        <w:pStyle w:val="ListParagraph"/>
        <w:numPr>
          <w:ilvl w:val="0"/>
          <w:numId w:val="27"/>
        </w:numPr>
      </w:pPr>
      <w:r>
        <w:t xml:space="preserve">A turn is started by automatically drawing a card from the </w:t>
      </w:r>
      <w:r w:rsidR="007173D0">
        <w:t>user’s</w:t>
      </w:r>
      <w:r>
        <w:t xml:space="preserve"> deck.</w:t>
      </w:r>
    </w:p>
    <w:p w14:paraId="4A825D24" w14:textId="5718974F" w:rsidR="002B3AE9" w:rsidRDefault="002B3AE9" w:rsidP="00AB7F33">
      <w:pPr>
        <w:pStyle w:val="ListParagraph"/>
        <w:numPr>
          <w:ilvl w:val="0"/>
          <w:numId w:val="27"/>
        </w:numPr>
      </w:pPr>
      <w:r>
        <w:t>A user has 2 minutes to complete their turn.</w:t>
      </w:r>
    </w:p>
    <w:p w14:paraId="11BDED33" w14:textId="00875ED4" w:rsidR="007173D0" w:rsidRDefault="007173D0" w:rsidP="00AB7F33">
      <w:pPr>
        <w:pStyle w:val="ListParagraph"/>
        <w:numPr>
          <w:ilvl w:val="0"/>
          <w:numId w:val="27"/>
        </w:numPr>
      </w:pPr>
      <w:r>
        <w:t xml:space="preserve">The user can either do 3 of summoning a hero card, equipping an equipment card, using a skill card and 1 attack action or </w:t>
      </w:r>
      <w:r w:rsidR="00DA33AD">
        <w:t>5</w:t>
      </w:r>
      <w:r>
        <w:t xml:space="preserve"> of summoning a hero card, equipping an equipment card or 1 of summoning a hero card, equipping an equipment card and 2 attack actions.</w:t>
      </w:r>
    </w:p>
    <w:p w14:paraId="51C7A5C9" w14:textId="260E6F70" w:rsidR="002B3AE9" w:rsidRDefault="002B3AE9" w:rsidP="00AB7F33">
      <w:pPr>
        <w:pStyle w:val="ListParagraph"/>
        <w:numPr>
          <w:ilvl w:val="0"/>
          <w:numId w:val="27"/>
        </w:numPr>
      </w:pPr>
      <w:r>
        <w:t>After one of these conditions are completed or the timer runs out of time the turn automatically ends.</w:t>
      </w:r>
    </w:p>
    <w:p w14:paraId="12D5D0D1" w14:textId="67A0E6BF" w:rsidR="002B3AE9" w:rsidRDefault="002B3AE9" w:rsidP="002B3AE9"/>
    <w:p w14:paraId="12EC9EE7" w14:textId="37531FD6" w:rsidR="00DA33AD" w:rsidRDefault="00DA33AD" w:rsidP="00DA33AD">
      <w:pPr>
        <w:pStyle w:val="Heading3"/>
        <w:jc w:val="center"/>
      </w:pPr>
      <w:r>
        <w:t>S</w:t>
      </w:r>
      <w:r w:rsidR="00F75C0A">
        <w:t>UMMONING HEROES</w:t>
      </w:r>
    </w:p>
    <w:p w14:paraId="715125AD" w14:textId="511F4360" w:rsidR="00DA33AD" w:rsidRDefault="00DA33AD" w:rsidP="00DA33AD"/>
    <w:p w14:paraId="37689883" w14:textId="7279BF9A" w:rsidR="00DA33AD" w:rsidRPr="00DA33AD" w:rsidRDefault="00F75C0A" w:rsidP="00DA33AD">
      <w:pPr>
        <w:pStyle w:val="ListParagraph"/>
        <w:numPr>
          <w:ilvl w:val="0"/>
          <w:numId w:val="28"/>
        </w:numPr>
      </w:pPr>
      <w:r>
        <w:t xml:space="preserve">To summon more rare hero </w:t>
      </w:r>
      <w:r w:rsidR="00324278">
        <w:t>cards,</w:t>
      </w:r>
      <w:r>
        <w:t xml:space="preserve"> one needs to remove one of their already summoned one level less, two </w:t>
      </w:r>
      <w:proofErr w:type="spellStart"/>
      <w:r>
        <w:t>two</w:t>
      </w:r>
      <w:proofErr w:type="spellEnd"/>
      <w:r>
        <w:t xml:space="preserve"> level less or three </w:t>
      </w:r>
      <w:proofErr w:type="spellStart"/>
      <w:r>
        <w:t>three</w:t>
      </w:r>
      <w:proofErr w:type="spellEnd"/>
      <w:r>
        <w:t xml:space="preserve"> level les hero cards from the field.</w:t>
      </w:r>
    </w:p>
    <w:p w14:paraId="22C11529" w14:textId="3FEC2C27" w:rsidR="002B3AE9" w:rsidRDefault="002B3AE9" w:rsidP="00DA33AD">
      <w:pPr>
        <w:ind w:left="360"/>
      </w:pPr>
    </w:p>
    <w:p w14:paraId="17429F02" w14:textId="5C8F6545" w:rsidR="00324278" w:rsidRPr="002B3AE9" w:rsidRDefault="00324278" w:rsidP="00324278">
      <w:pPr>
        <w:pStyle w:val="Heading2"/>
        <w:jc w:val="center"/>
      </w:pPr>
      <w:proofErr w:type="gramStart"/>
      <w:r>
        <w:t>BATTLE FIELD</w:t>
      </w:r>
      <w:proofErr w:type="gramEnd"/>
    </w:p>
    <w:p w14:paraId="6266A7DC" w14:textId="77777777" w:rsidR="00324278" w:rsidRPr="00AB7F33" w:rsidRDefault="00324278" w:rsidP="00DA33AD">
      <w:pPr>
        <w:ind w:left="360"/>
      </w:pPr>
    </w:p>
    <w:p w14:paraId="3BDCC467" w14:textId="43F5122C" w:rsidR="00AB7F33" w:rsidRDefault="007664EB" w:rsidP="007664EB">
      <w:pPr>
        <w:pStyle w:val="ListParagraph"/>
        <w:numPr>
          <w:ilvl w:val="0"/>
          <w:numId w:val="28"/>
        </w:numPr>
      </w:pPr>
      <w:r>
        <w:t>Consists of 3 hero slots, 3 equipment slots and the character card</w:t>
      </w:r>
      <w:r w:rsidR="00435D31">
        <w:t>s and their health</w:t>
      </w:r>
      <w:r>
        <w:t xml:space="preserve"> per side. </w:t>
      </w:r>
    </w:p>
    <w:p w14:paraId="3148CFF7" w14:textId="4976C56C" w:rsidR="007664EB" w:rsidRDefault="00435D31" w:rsidP="007664EB">
      <w:pPr>
        <w:pStyle w:val="ListParagraph"/>
        <w:numPr>
          <w:ilvl w:val="0"/>
          <w:numId w:val="28"/>
        </w:numPr>
      </w:pPr>
      <w:r>
        <w:t>The user side has their deck and their hand.</w:t>
      </w:r>
    </w:p>
    <w:p w14:paraId="6C808EAF" w14:textId="6A601B5C" w:rsidR="00E44B36" w:rsidRDefault="00E44B36" w:rsidP="00E44B36"/>
    <w:p w14:paraId="04068778" w14:textId="0987C16B" w:rsidR="00E44B36" w:rsidRDefault="00E44B36" w:rsidP="00E44B36"/>
    <w:p w14:paraId="3813C98A" w14:textId="6A27784A" w:rsidR="00E44B36" w:rsidRDefault="00E44B36" w:rsidP="00E44B36"/>
    <w:p w14:paraId="073EA1D4" w14:textId="08D2E78F" w:rsidR="00E44B36" w:rsidRDefault="00E44B36" w:rsidP="00E44B36"/>
    <w:p w14:paraId="1E0A0C81" w14:textId="63B06EA8" w:rsidR="00E44B36" w:rsidRDefault="00E44B36" w:rsidP="00E44B36">
      <w:r>
        <w:t>--------------------------------------------------------------------------------------------------------------------------------------------</w:t>
      </w:r>
      <w:r w:rsidR="00F1695A">
        <w:t>-</w:t>
      </w:r>
      <w:r>
        <w:t>Random game plat without bets</w:t>
      </w:r>
    </w:p>
    <w:p w14:paraId="255C6996" w14:textId="029215FA" w:rsidR="00E44B36" w:rsidRDefault="00F1695A" w:rsidP="00E44B36">
      <w:r>
        <w:t>-</w:t>
      </w:r>
      <w:r w:rsidR="00E44B36">
        <w:t>Users may use the decks created by the owners of the game to play. For each class one shown deck can be chosen or a random deck can be chosen.</w:t>
      </w:r>
    </w:p>
    <w:p w14:paraId="5BFCDF32" w14:textId="5B4306F2" w:rsidR="00F1695A" w:rsidRPr="00451B9C" w:rsidRDefault="00F1695A" w:rsidP="00F1695A">
      <w:r>
        <w:t>-Voting with coins for the development of the game and new content.</w:t>
      </w:r>
    </w:p>
    <w:sectPr w:rsidR="00F1695A" w:rsidRPr="00451B9C" w:rsidSect="00911A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755C3A"/>
    <w:multiLevelType w:val="hybridMultilevel"/>
    <w:tmpl w:val="F670F1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C56D76"/>
    <w:multiLevelType w:val="hybridMultilevel"/>
    <w:tmpl w:val="4E16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51889"/>
    <w:multiLevelType w:val="hybridMultilevel"/>
    <w:tmpl w:val="C944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DC4119"/>
    <w:multiLevelType w:val="hybridMultilevel"/>
    <w:tmpl w:val="3838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DCA5578"/>
    <w:multiLevelType w:val="hybridMultilevel"/>
    <w:tmpl w:val="47A0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57597"/>
    <w:multiLevelType w:val="hybridMultilevel"/>
    <w:tmpl w:val="F9D8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C4A7A"/>
    <w:multiLevelType w:val="hybridMultilevel"/>
    <w:tmpl w:val="C514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E0E36"/>
    <w:multiLevelType w:val="hybridMultilevel"/>
    <w:tmpl w:val="D024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313E1"/>
    <w:multiLevelType w:val="hybridMultilevel"/>
    <w:tmpl w:val="53F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23F92"/>
    <w:multiLevelType w:val="hybridMultilevel"/>
    <w:tmpl w:val="10E0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55E26"/>
    <w:multiLevelType w:val="hybridMultilevel"/>
    <w:tmpl w:val="DEDA15DE"/>
    <w:lvl w:ilvl="0" w:tplc="B858A9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A1306"/>
    <w:multiLevelType w:val="hybridMultilevel"/>
    <w:tmpl w:val="06F0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849154A"/>
    <w:multiLevelType w:val="hybridMultilevel"/>
    <w:tmpl w:val="E2F8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065DC"/>
    <w:multiLevelType w:val="hybridMultilevel"/>
    <w:tmpl w:val="FD3C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5DA"/>
    <w:multiLevelType w:val="hybridMultilevel"/>
    <w:tmpl w:val="F828C62A"/>
    <w:lvl w:ilvl="0" w:tplc="0D9A1C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154503">
    <w:abstractNumId w:val="14"/>
  </w:num>
  <w:num w:numId="2" w16cid:durableId="549461787">
    <w:abstractNumId w:val="10"/>
  </w:num>
  <w:num w:numId="3" w16cid:durableId="1977369194">
    <w:abstractNumId w:val="25"/>
  </w:num>
  <w:num w:numId="4" w16cid:durableId="346752603">
    <w:abstractNumId w:val="16"/>
  </w:num>
  <w:num w:numId="5" w16cid:durableId="1616518447">
    <w:abstractNumId w:val="9"/>
  </w:num>
  <w:num w:numId="6" w16cid:durableId="930625348">
    <w:abstractNumId w:val="7"/>
  </w:num>
  <w:num w:numId="7" w16cid:durableId="1918401061">
    <w:abstractNumId w:val="6"/>
  </w:num>
  <w:num w:numId="8" w16cid:durableId="1606110593">
    <w:abstractNumId w:val="5"/>
  </w:num>
  <w:num w:numId="9" w16cid:durableId="726220525">
    <w:abstractNumId w:val="4"/>
  </w:num>
  <w:num w:numId="10" w16cid:durableId="1639142331">
    <w:abstractNumId w:val="8"/>
  </w:num>
  <w:num w:numId="11" w16cid:durableId="1465006869">
    <w:abstractNumId w:val="3"/>
  </w:num>
  <w:num w:numId="12" w16cid:durableId="1490294393">
    <w:abstractNumId w:val="2"/>
  </w:num>
  <w:num w:numId="13" w16cid:durableId="1070419898">
    <w:abstractNumId w:val="1"/>
  </w:num>
  <w:num w:numId="14" w16cid:durableId="1258633501">
    <w:abstractNumId w:val="0"/>
  </w:num>
  <w:num w:numId="15" w16cid:durableId="1936355453">
    <w:abstractNumId w:val="19"/>
  </w:num>
  <w:num w:numId="16" w16cid:durableId="1632713922">
    <w:abstractNumId w:val="13"/>
  </w:num>
  <w:num w:numId="17" w16cid:durableId="759105637">
    <w:abstractNumId w:val="18"/>
  </w:num>
  <w:num w:numId="18" w16cid:durableId="887375529">
    <w:abstractNumId w:val="12"/>
  </w:num>
  <w:num w:numId="19" w16cid:durableId="806513523">
    <w:abstractNumId w:val="27"/>
  </w:num>
  <w:num w:numId="20" w16cid:durableId="587350781">
    <w:abstractNumId w:val="15"/>
  </w:num>
  <w:num w:numId="21" w16cid:durableId="1131636830">
    <w:abstractNumId w:val="17"/>
  </w:num>
  <w:num w:numId="22" w16cid:durableId="190655136">
    <w:abstractNumId w:val="26"/>
  </w:num>
  <w:num w:numId="23" w16cid:durableId="914436264">
    <w:abstractNumId w:val="22"/>
  </w:num>
  <w:num w:numId="24" w16cid:durableId="1285580024">
    <w:abstractNumId w:val="24"/>
  </w:num>
  <w:num w:numId="25" w16cid:durableId="465708234">
    <w:abstractNumId w:val="28"/>
  </w:num>
  <w:num w:numId="26" w16cid:durableId="1759249811">
    <w:abstractNumId w:val="11"/>
  </w:num>
  <w:num w:numId="27" w16cid:durableId="1540433236">
    <w:abstractNumId w:val="20"/>
  </w:num>
  <w:num w:numId="28" w16cid:durableId="1490288884">
    <w:abstractNumId w:val="21"/>
  </w:num>
  <w:num w:numId="29" w16cid:durableId="13355668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FC"/>
    <w:rsid w:val="000005E5"/>
    <w:rsid w:val="00002C4A"/>
    <w:rsid w:val="00024AEF"/>
    <w:rsid w:val="000E40E1"/>
    <w:rsid w:val="000F5040"/>
    <w:rsid w:val="0015263D"/>
    <w:rsid w:val="0025284C"/>
    <w:rsid w:val="002B3AE9"/>
    <w:rsid w:val="00324278"/>
    <w:rsid w:val="00395934"/>
    <w:rsid w:val="00431C8F"/>
    <w:rsid w:val="00435D31"/>
    <w:rsid w:val="00442B3C"/>
    <w:rsid w:val="00451B9C"/>
    <w:rsid w:val="0052770D"/>
    <w:rsid w:val="005859F7"/>
    <w:rsid w:val="005E7126"/>
    <w:rsid w:val="00662699"/>
    <w:rsid w:val="006809D9"/>
    <w:rsid w:val="006D21F4"/>
    <w:rsid w:val="006E0668"/>
    <w:rsid w:val="006E25D0"/>
    <w:rsid w:val="007173D0"/>
    <w:rsid w:val="00740341"/>
    <w:rsid w:val="007527C2"/>
    <w:rsid w:val="007664EB"/>
    <w:rsid w:val="00776823"/>
    <w:rsid w:val="00792449"/>
    <w:rsid w:val="0079407D"/>
    <w:rsid w:val="008705D4"/>
    <w:rsid w:val="00911AFC"/>
    <w:rsid w:val="00915B3C"/>
    <w:rsid w:val="009904D4"/>
    <w:rsid w:val="009B3E69"/>
    <w:rsid w:val="00A26B86"/>
    <w:rsid w:val="00A83259"/>
    <w:rsid w:val="00AB20EB"/>
    <w:rsid w:val="00AB7F33"/>
    <w:rsid w:val="00B14D6F"/>
    <w:rsid w:val="00BB5D80"/>
    <w:rsid w:val="00C27605"/>
    <w:rsid w:val="00C70A8F"/>
    <w:rsid w:val="00D745B6"/>
    <w:rsid w:val="00D82212"/>
    <w:rsid w:val="00D87780"/>
    <w:rsid w:val="00DA33AD"/>
    <w:rsid w:val="00DD32F9"/>
    <w:rsid w:val="00E07F74"/>
    <w:rsid w:val="00E44B36"/>
    <w:rsid w:val="00E44D84"/>
    <w:rsid w:val="00E94641"/>
    <w:rsid w:val="00EB771E"/>
    <w:rsid w:val="00F1695A"/>
    <w:rsid w:val="00F7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94ED"/>
  <w15:chartTrackingRefBased/>
  <w15:docId w15:val="{5F80E9D4-1BC0-4496-BAE2-C3B748DA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5B6"/>
  </w:style>
  <w:style w:type="paragraph" w:styleId="Heading1">
    <w:name w:val="heading 1"/>
    <w:basedOn w:val="Normal"/>
    <w:next w:val="Normal"/>
    <w:link w:val="Heading1Char"/>
    <w:uiPriority w:val="9"/>
    <w:qFormat/>
    <w:rsid w:val="00911AF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AF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11AFC"/>
    <w:pPr>
      <w:keepNext/>
      <w:keepLines/>
      <w:spacing w:before="40" w:after="0" w:line="240" w:lineRule="auto"/>
      <w:outlineLvl w:val="2"/>
    </w:pPr>
    <w:rPr>
      <w:rFonts w:asciiTheme="majorHAnsi" w:eastAsiaTheme="majorEastAsia" w:hAnsiTheme="majorHAnsi" w:cstheme="majorBidi"/>
      <w:color w:val="6E747A" w:themeColor="text2"/>
      <w:sz w:val="24"/>
      <w:szCs w:val="24"/>
    </w:rPr>
  </w:style>
  <w:style w:type="paragraph" w:styleId="Heading4">
    <w:name w:val="heading 4"/>
    <w:basedOn w:val="Normal"/>
    <w:next w:val="Normal"/>
    <w:link w:val="Heading4Char"/>
    <w:uiPriority w:val="9"/>
    <w:semiHidden/>
    <w:unhideWhenUsed/>
    <w:qFormat/>
    <w:rsid w:val="00911AF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1AFC"/>
    <w:pPr>
      <w:keepNext/>
      <w:keepLines/>
      <w:spacing w:before="40" w:after="0"/>
      <w:outlineLvl w:val="4"/>
    </w:pPr>
    <w:rPr>
      <w:rFonts w:asciiTheme="majorHAnsi" w:eastAsiaTheme="majorEastAsia" w:hAnsiTheme="majorHAnsi" w:cstheme="majorBidi"/>
      <w:color w:val="6E747A" w:themeColor="text2"/>
      <w:sz w:val="22"/>
      <w:szCs w:val="22"/>
    </w:rPr>
  </w:style>
  <w:style w:type="paragraph" w:styleId="Heading6">
    <w:name w:val="heading 6"/>
    <w:basedOn w:val="Normal"/>
    <w:next w:val="Normal"/>
    <w:link w:val="Heading6Char"/>
    <w:uiPriority w:val="9"/>
    <w:semiHidden/>
    <w:unhideWhenUsed/>
    <w:qFormat/>
    <w:rsid w:val="00911AFC"/>
    <w:pPr>
      <w:keepNext/>
      <w:keepLines/>
      <w:spacing w:before="40" w:after="0"/>
      <w:outlineLvl w:val="5"/>
    </w:pPr>
    <w:rPr>
      <w:rFonts w:asciiTheme="majorHAnsi" w:eastAsiaTheme="majorEastAsia" w:hAnsiTheme="majorHAnsi" w:cstheme="majorBidi"/>
      <w:i/>
      <w:iCs/>
      <w:color w:val="6E747A" w:themeColor="text2"/>
      <w:sz w:val="21"/>
      <w:szCs w:val="21"/>
    </w:rPr>
  </w:style>
  <w:style w:type="paragraph" w:styleId="Heading7">
    <w:name w:val="heading 7"/>
    <w:basedOn w:val="Normal"/>
    <w:next w:val="Normal"/>
    <w:link w:val="Heading7Char"/>
    <w:uiPriority w:val="9"/>
    <w:semiHidden/>
    <w:unhideWhenUsed/>
    <w:qFormat/>
    <w:rsid w:val="00911AF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11AFC"/>
    <w:pPr>
      <w:keepNext/>
      <w:keepLines/>
      <w:spacing w:before="40" w:after="0"/>
      <w:outlineLvl w:val="7"/>
    </w:pPr>
    <w:rPr>
      <w:rFonts w:asciiTheme="majorHAnsi" w:eastAsiaTheme="majorEastAsia" w:hAnsiTheme="majorHAnsi" w:cstheme="majorBidi"/>
      <w:b/>
      <w:bCs/>
      <w:color w:val="6E747A" w:themeColor="text2"/>
    </w:rPr>
  </w:style>
  <w:style w:type="paragraph" w:styleId="Heading9">
    <w:name w:val="heading 9"/>
    <w:basedOn w:val="Normal"/>
    <w:next w:val="Normal"/>
    <w:link w:val="Heading9Char"/>
    <w:uiPriority w:val="9"/>
    <w:semiHidden/>
    <w:unhideWhenUsed/>
    <w:qFormat/>
    <w:rsid w:val="00911AFC"/>
    <w:pPr>
      <w:keepNext/>
      <w:keepLines/>
      <w:spacing w:before="40" w:after="0"/>
      <w:outlineLvl w:val="8"/>
    </w:pPr>
    <w:rPr>
      <w:rFonts w:asciiTheme="majorHAnsi" w:eastAsiaTheme="majorEastAsia" w:hAnsiTheme="majorHAnsi" w:cstheme="majorBidi"/>
      <w:b/>
      <w:bCs/>
      <w:i/>
      <w:iCs/>
      <w:color w:val="6E747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1A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11AFC"/>
    <w:rPr>
      <w:rFonts w:asciiTheme="majorHAnsi" w:eastAsiaTheme="majorEastAsia" w:hAnsiTheme="majorHAnsi" w:cstheme="majorBidi"/>
      <w:color w:val="6E747A" w:themeColor="text2"/>
      <w:sz w:val="24"/>
      <w:szCs w:val="24"/>
    </w:rPr>
  </w:style>
  <w:style w:type="character" w:customStyle="1" w:styleId="Heading4Char">
    <w:name w:val="Heading 4 Char"/>
    <w:basedOn w:val="DefaultParagraphFont"/>
    <w:link w:val="Heading4"/>
    <w:uiPriority w:val="9"/>
    <w:semiHidden/>
    <w:rsid w:val="00911AF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1AFC"/>
    <w:rPr>
      <w:rFonts w:asciiTheme="majorHAnsi" w:eastAsiaTheme="majorEastAsia" w:hAnsiTheme="majorHAnsi" w:cstheme="majorBidi"/>
      <w:color w:val="6E747A" w:themeColor="text2"/>
      <w:sz w:val="22"/>
      <w:szCs w:val="22"/>
    </w:rPr>
  </w:style>
  <w:style w:type="character" w:customStyle="1" w:styleId="Heading6Char">
    <w:name w:val="Heading 6 Char"/>
    <w:basedOn w:val="DefaultParagraphFont"/>
    <w:link w:val="Heading6"/>
    <w:uiPriority w:val="9"/>
    <w:semiHidden/>
    <w:rsid w:val="00911AFC"/>
    <w:rPr>
      <w:rFonts w:asciiTheme="majorHAnsi" w:eastAsiaTheme="majorEastAsia" w:hAnsiTheme="majorHAnsi" w:cstheme="majorBidi"/>
      <w:i/>
      <w:iCs/>
      <w:color w:val="6E747A" w:themeColor="text2"/>
      <w:sz w:val="21"/>
      <w:szCs w:val="21"/>
    </w:rPr>
  </w:style>
  <w:style w:type="character" w:customStyle="1" w:styleId="Heading7Char">
    <w:name w:val="Heading 7 Char"/>
    <w:basedOn w:val="DefaultParagraphFont"/>
    <w:link w:val="Heading7"/>
    <w:uiPriority w:val="9"/>
    <w:semiHidden/>
    <w:rsid w:val="00911AF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11AFC"/>
    <w:rPr>
      <w:rFonts w:asciiTheme="majorHAnsi" w:eastAsiaTheme="majorEastAsia" w:hAnsiTheme="majorHAnsi" w:cstheme="majorBidi"/>
      <w:b/>
      <w:bCs/>
      <w:color w:val="6E747A" w:themeColor="text2"/>
    </w:rPr>
  </w:style>
  <w:style w:type="character" w:customStyle="1" w:styleId="Heading9Char">
    <w:name w:val="Heading 9 Char"/>
    <w:basedOn w:val="DefaultParagraphFont"/>
    <w:link w:val="Heading9"/>
    <w:uiPriority w:val="9"/>
    <w:semiHidden/>
    <w:rsid w:val="00911AFC"/>
    <w:rPr>
      <w:rFonts w:asciiTheme="majorHAnsi" w:eastAsiaTheme="majorEastAsia" w:hAnsiTheme="majorHAnsi" w:cstheme="majorBidi"/>
      <w:b/>
      <w:bCs/>
      <w:i/>
      <w:iCs/>
      <w:color w:val="6E747A" w:themeColor="text2"/>
    </w:rPr>
  </w:style>
  <w:style w:type="paragraph" w:styleId="Title">
    <w:name w:val="Title"/>
    <w:basedOn w:val="Normal"/>
    <w:next w:val="Normal"/>
    <w:link w:val="TitleChar"/>
    <w:uiPriority w:val="10"/>
    <w:qFormat/>
    <w:rsid w:val="00911AF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11AF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11AF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1AFC"/>
    <w:rPr>
      <w:rFonts w:asciiTheme="majorHAnsi" w:eastAsiaTheme="majorEastAsia" w:hAnsiTheme="majorHAnsi" w:cstheme="majorBidi"/>
      <w:sz w:val="24"/>
      <w:szCs w:val="24"/>
    </w:rPr>
  </w:style>
  <w:style w:type="character" w:styleId="Strong">
    <w:name w:val="Strong"/>
    <w:basedOn w:val="DefaultParagraphFont"/>
    <w:uiPriority w:val="22"/>
    <w:qFormat/>
    <w:rsid w:val="00911AFC"/>
    <w:rPr>
      <w:b/>
      <w:bCs/>
    </w:rPr>
  </w:style>
  <w:style w:type="character" w:styleId="Emphasis">
    <w:name w:val="Emphasis"/>
    <w:basedOn w:val="DefaultParagraphFont"/>
    <w:uiPriority w:val="20"/>
    <w:qFormat/>
    <w:rsid w:val="00911AFC"/>
    <w:rPr>
      <w:i/>
      <w:iCs/>
    </w:rPr>
  </w:style>
  <w:style w:type="paragraph" w:styleId="NoSpacing">
    <w:name w:val="No Spacing"/>
    <w:link w:val="NoSpacingChar"/>
    <w:uiPriority w:val="1"/>
    <w:qFormat/>
    <w:rsid w:val="00911AFC"/>
    <w:pPr>
      <w:spacing w:after="0" w:line="240" w:lineRule="auto"/>
    </w:pPr>
  </w:style>
  <w:style w:type="paragraph" w:styleId="Quote">
    <w:name w:val="Quote"/>
    <w:basedOn w:val="Normal"/>
    <w:next w:val="Normal"/>
    <w:link w:val="QuoteChar"/>
    <w:uiPriority w:val="29"/>
    <w:qFormat/>
    <w:rsid w:val="00911AF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1AFC"/>
    <w:rPr>
      <w:i/>
      <w:iCs/>
      <w:color w:val="404040" w:themeColor="text1" w:themeTint="BF"/>
    </w:rPr>
  </w:style>
  <w:style w:type="paragraph" w:styleId="IntenseQuote">
    <w:name w:val="Intense Quote"/>
    <w:basedOn w:val="Normal"/>
    <w:next w:val="Normal"/>
    <w:link w:val="IntenseQuoteChar"/>
    <w:uiPriority w:val="30"/>
    <w:qFormat/>
    <w:rsid w:val="00911AF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11A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11AFC"/>
    <w:rPr>
      <w:i/>
      <w:iCs/>
      <w:color w:val="404040" w:themeColor="text1" w:themeTint="BF"/>
    </w:rPr>
  </w:style>
  <w:style w:type="character" w:styleId="IntenseEmphasis">
    <w:name w:val="Intense Emphasis"/>
    <w:basedOn w:val="DefaultParagraphFont"/>
    <w:uiPriority w:val="21"/>
    <w:qFormat/>
    <w:rsid w:val="00911AFC"/>
    <w:rPr>
      <w:b/>
      <w:bCs/>
      <w:i/>
      <w:iCs/>
    </w:rPr>
  </w:style>
  <w:style w:type="character" w:styleId="SubtleReference">
    <w:name w:val="Subtle Reference"/>
    <w:basedOn w:val="DefaultParagraphFont"/>
    <w:uiPriority w:val="31"/>
    <w:qFormat/>
    <w:rsid w:val="00911A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1AFC"/>
    <w:rPr>
      <w:b/>
      <w:bCs/>
      <w:smallCaps/>
      <w:spacing w:val="5"/>
      <w:u w:val="single"/>
    </w:rPr>
  </w:style>
  <w:style w:type="character" w:styleId="BookTitle">
    <w:name w:val="Book Title"/>
    <w:basedOn w:val="DefaultParagraphFont"/>
    <w:uiPriority w:val="33"/>
    <w:qFormat/>
    <w:rsid w:val="00911AFC"/>
    <w:rPr>
      <w:b/>
      <w:bCs/>
      <w:smallCaps/>
    </w:rPr>
  </w:style>
  <w:style w:type="paragraph" w:styleId="TOCHeading">
    <w:name w:val="TOC Heading"/>
    <w:basedOn w:val="Heading1"/>
    <w:next w:val="Normal"/>
    <w:uiPriority w:val="39"/>
    <w:semiHidden/>
    <w:unhideWhenUsed/>
    <w:qFormat/>
    <w:rsid w:val="00911AFC"/>
    <w:pPr>
      <w:outlineLvl w:val="9"/>
    </w:pPr>
  </w:style>
  <w:style w:type="paragraph" w:styleId="Caption">
    <w:name w:val="caption"/>
    <w:basedOn w:val="Normal"/>
    <w:next w:val="Normal"/>
    <w:uiPriority w:val="35"/>
    <w:semiHidden/>
    <w:unhideWhenUsed/>
    <w:qFormat/>
    <w:rsid w:val="00911AFC"/>
    <w:pPr>
      <w:spacing w:line="240" w:lineRule="auto"/>
    </w:pPr>
    <w:rPr>
      <w:b/>
      <w:bCs/>
      <w:smallCaps/>
      <w:color w:val="595959" w:themeColor="text1" w:themeTint="A6"/>
      <w:spacing w:val="6"/>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rPr>
  </w:style>
  <w:style w:type="paragraph" w:styleId="FootnoteText">
    <w:name w:val="footnote text"/>
    <w:basedOn w:val="Normal"/>
    <w:link w:val="FootnoteTextChar"/>
    <w:uiPriority w:val="99"/>
    <w:semiHidden/>
    <w:unhideWhenUsed/>
    <w:rsid w:val="000005E5"/>
    <w:pPr>
      <w:spacing w:line="240" w:lineRule="auto"/>
    </w:pPr>
    <w:rPr>
      <w:sz w:val="22"/>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customStyle="1" w:styleId="NoSpacingChar">
    <w:name w:val="No Spacing Char"/>
    <w:basedOn w:val="DefaultParagraphFont"/>
    <w:link w:val="NoSpacing"/>
    <w:uiPriority w:val="1"/>
    <w:rsid w:val="00911AFC"/>
  </w:style>
  <w:style w:type="paragraph" w:styleId="ListParagraph">
    <w:name w:val="List Paragraph"/>
    <w:basedOn w:val="Normal"/>
    <w:uiPriority w:val="34"/>
    <w:qFormat/>
    <w:rsid w:val="00B14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ah\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2FFD6563EF435D96862F5596A8369F"/>
        <w:category>
          <w:name w:val="General"/>
          <w:gallery w:val="placeholder"/>
        </w:category>
        <w:types>
          <w:type w:val="bbPlcHdr"/>
        </w:types>
        <w:behaviors>
          <w:behavior w:val="content"/>
        </w:behaviors>
        <w:guid w:val="{1670ACF5-0287-4352-B08B-ADE71E0179C7}"/>
      </w:docPartPr>
      <w:docPartBody>
        <w:p w:rsidR="00A801FC" w:rsidRDefault="00296496" w:rsidP="00296496">
          <w:pPr>
            <w:pStyle w:val="8D2FFD6563EF435D96862F5596A8369F"/>
          </w:pPr>
          <w:r>
            <w:rPr>
              <w:color w:val="2F5496" w:themeColor="accent1" w:themeShade="BF"/>
              <w:sz w:val="24"/>
              <w:szCs w:val="24"/>
            </w:rPr>
            <w:t>[Company name]</w:t>
          </w:r>
        </w:p>
      </w:docPartBody>
    </w:docPart>
    <w:docPart>
      <w:docPartPr>
        <w:name w:val="F95DEBA5A3A443509234229DC8FDE69F"/>
        <w:category>
          <w:name w:val="General"/>
          <w:gallery w:val="placeholder"/>
        </w:category>
        <w:types>
          <w:type w:val="bbPlcHdr"/>
        </w:types>
        <w:behaviors>
          <w:behavior w:val="content"/>
        </w:behaviors>
        <w:guid w:val="{AA459EF0-2D58-49F9-BFDF-C4CA870F3E39}"/>
      </w:docPartPr>
      <w:docPartBody>
        <w:p w:rsidR="00A801FC" w:rsidRDefault="00296496" w:rsidP="00296496">
          <w:pPr>
            <w:pStyle w:val="F95DEBA5A3A443509234229DC8FDE69F"/>
          </w:pPr>
          <w:r>
            <w:rPr>
              <w:rFonts w:asciiTheme="majorHAnsi" w:eastAsiaTheme="majorEastAsia" w:hAnsiTheme="majorHAnsi" w:cstheme="majorBidi"/>
              <w:color w:val="4472C4" w:themeColor="accent1"/>
              <w:sz w:val="88"/>
              <w:szCs w:val="88"/>
            </w:rPr>
            <w:t>[Document title]</w:t>
          </w:r>
        </w:p>
      </w:docPartBody>
    </w:docPart>
    <w:docPart>
      <w:docPartPr>
        <w:name w:val="295A170728C54E29B84E7FCDBFF54867"/>
        <w:category>
          <w:name w:val="General"/>
          <w:gallery w:val="placeholder"/>
        </w:category>
        <w:types>
          <w:type w:val="bbPlcHdr"/>
        </w:types>
        <w:behaviors>
          <w:behavior w:val="content"/>
        </w:behaviors>
        <w:guid w:val="{9DC88231-C0B0-4D6B-B0DB-CA0446726687}"/>
      </w:docPartPr>
      <w:docPartBody>
        <w:p w:rsidR="00A801FC" w:rsidRDefault="00296496" w:rsidP="00296496">
          <w:pPr>
            <w:pStyle w:val="295A170728C54E29B84E7FCDBFF54867"/>
          </w:pPr>
          <w:r>
            <w:rPr>
              <w:color w:val="2F5496" w:themeColor="accent1" w:themeShade="BF"/>
              <w:sz w:val="24"/>
              <w:szCs w:val="24"/>
            </w:rPr>
            <w:t>[Document subtitle]</w:t>
          </w:r>
        </w:p>
      </w:docPartBody>
    </w:docPart>
    <w:docPart>
      <w:docPartPr>
        <w:name w:val="8FA3DE2A2D89424F965ADC68E790C2D2"/>
        <w:category>
          <w:name w:val="General"/>
          <w:gallery w:val="placeholder"/>
        </w:category>
        <w:types>
          <w:type w:val="bbPlcHdr"/>
        </w:types>
        <w:behaviors>
          <w:behavior w:val="content"/>
        </w:behaviors>
        <w:guid w:val="{E4CFA494-3954-4C7C-BAA2-6C9B4963B93A}"/>
      </w:docPartPr>
      <w:docPartBody>
        <w:p w:rsidR="00A801FC" w:rsidRDefault="00296496" w:rsidP="00296496">
          <w:pPr>
            <w:pStyle w:val="8FA3DE2A2D89424F965ADC68E790C2D2"/>
          </w:pPr>
          <w:r>
            <w:rPr>
              <w:color w:val="4472C4" w:themeColor="accent1"/>
              <w:sz w:val="28"/>
              <w:szCs w:val="28"/>
            </w:rPr>
            <w:t>[Author name]</w:t>
          </w:r>
        </w:p>
      </w:docPartBody>
    </w:docPart>
    <w:docPart>
      <w:docPartPr>
        <w:name w:val="23F30D6B5DD24E43BF1F5D1EDD803363"/>
        <w:category>
          <w:name w:val="General"/>
          <w:gallery w:val="placeholder"/>
        </w:category>
        <w:types>
          <w:type w:val="bbPlcHdr"/>
        </w:types>
        <w:behaviors>
          <w:behavior w:val="content"/>
        </w:behaviors>
        <w:guid w:val="{0CA714B2-0475-4302-966D-ABDB240269F1}"/>
      </w:docPartPr>
      <w:docPartBody>
        <w:p w:rsidR="00A801FC" w:rsidRDefault="00296496" w:rsidP="00296496">
          <w:pPr>
            <w:pStyle w:val="23F30D6B5DD24E43BF1F5D1EDD80336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96"/>
    <w:rsid w:val="00296496"/>
    <w:rsid w:val="002C5CE1"/>
    <w:rsid w:val="00A801FC"/>
    <w:rsid w:val="00C1091D"/>
    <w:rsid w:val="00D811FA"/>
    <w:rsid w:val="00FC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2FFD6563EF435D96862F5596A8369F">
    <w:name w:val="8D2FFD6563EF435D96862F5596A8369F"/>
    <w:rsid w:val="00296496"/>
  </w:style>
  <w:style w:type="paragraph" w:customStyle="1" w:styleId="F95DEBA5A3A443509234229DC8FDE69F">
    <w:name w:val="F95DEBA5A3A443509234229DC8FDE69F"/>
    <w:rsid w:val="00296496"/>
  </w:style>
  <w:style w:type="paragraph" w:customStyle="1" w:styleId="295A170728C54E29B84E7FCDBFF54867">
    <w:name w:val="295A170728C54E29B84E7FCDBFF54867"/>
    <w:rsid w:val="00296496"/>
  </w:style>
  <w:style w:type="paragraph" w:customStyle="1" w:styleId="8FA3DE2A2D89424F965ADC68E790C2D2">
    <w:name w:val="8FA3DE2A2D89424F965ADC68E790C2D2"/>
    <w:rsid w:val="00296496"/>
  </w:style>
  <w:style w:type="paragraph" w:customStyle="1" w:styleId="23F30D6B5DD24E43BF1F5D1EDD803363">
    <w:name w:val="23F30D6B5DD24E43BF1F5D1EDD803363"/>
    <w:rsid w:val="00296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EB0196-6F65-40C7-952C-DA8B67DF6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229</TotalTime>
  <Pages>7</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Blockchain NFT Trading Card Game</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NFT Trading Card Game</dc:title>
  <dc:creator/>
  <cp:lastModifiedBy>Can Utkan Karahan</cp:lastModifiedBy>
  <cp:revision>63</cp:revision>
  <dcterms:created xsi:type="dcterms:W3CDTF">2022-04-09T13:07:00Z</dcterms:created>
  <dcterms:modified xsi:type="dcterms:W3CDTF">2022-04-15T20:35:00Z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